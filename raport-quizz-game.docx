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587A2C" w:rsidP="00D70D0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AF953C3" wp14:editId="6A0F193C">
            <wp:simplePos x="0" y="0"/>
            <wp:positionH relativeFrom="page">
              <wp:align>right</wp:align>
            </wp:positionH>
            <wp:positionV relativeFrom="page">
              <wp:posOffset>-34925</wp:posOffset>
            </wp:positionV>
            <wp:extent cx="7760970" cy="6764867"/>
            <wp:effectExtent l="0" t="0" r="0" b="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219" cy="6772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DBBE67" wp14:editId="502470AD">
                <wp:simplePos x="0" y="0"/>
                <wp:positionH relativeFrom="page">
                  <wp:align>left</wp:align>
                </wp:positionH>
                <wp:positionV relativeFrom="page">
                  <wp:posOffset>711200</wp:posOffset>
                </wp:positionV>
                <wp:extent cx="3938905" cy="5994400"/>
                <wp:effectExtent l="0" t="0" r="4445" b="635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599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25C41" id="Rectangle 3" o:spid="_x0000_s1026" alt="rectangle blanc pour le texte sur la couverture" style="position:absolute;margin-left:0;margin-top:56pt;width:310.15pt;height:472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" fillcolor="white [3212]" stroked="f" strokeweight="2pt">
                <w10:wrap anchorx="page"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1"/>
      </w:tblGrid>
      <w:tr w:rsidR="00D077E9" w:rsidTr="003A3892">
        <w:trPr>
          <w:trHeight w:val="173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1036F0C" wp14:editId="1BC7DCCE">
                      <wp:extent cx="3528695" cy="2301240"/>
                      <wp:effectExtent l="0" t="0" r="0" b="381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01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A3892" w:rsidRDefault="003A3892" w:rsidP="00D077E9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RAPPORT      </w:t>
                                  </w:r>
                                </w:p>
                                <w:p w:rsidR="003A3892" w:rsidRDefault="003A3892" w:rsidP="00D077E9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    TECHNIQUE          </w:t>
                                  </w:r>
                                </w:p>
                                <w:p w:rsidR="00871B9D" w:rsidRPr="00871B9D" w:rsidRDefault="003A3892" w:rsidP="00D077E9">
                                  <w:pPr>
                                    <w:pStyle w:val="Titre"/>
                                    <w:spacing w:after="0"/>
                                    <w:rPr>
                                      <w:color w:val="FF0000"/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           </w:t>
                                  </w:r>
                                  <w:r w:rsidR="00871B9D" w:rsidRPr="00871B9D">
                                    <w:rPr>
                                      <w:lang w:bidi="fr-FR"/>
                                    </w:rPr>
                                    <w:t>‘</w:t>
                                  </w:r>
                                  <w:r w:rsidR="00871B9D" w:rsidRPr="00871B9D">
                                    <w:rPr>
                                      <w:color w:val="FFFF00"/>
                                      <w:lang w:bidi="fr-FR"/>
                                    </w:rPr>
                                    <w:t xml:space="preserve">GOING </w:t>
                                  </w:r>
                                  <w:r w:rsidR="00871B9D" w:rsidRPr="00871B9D">
                                    <w:rPr>
                                      <w:color w:val="FF0000"/>
                                      <w:lang w:bidi="fr-FR"/>
                                    </w:rPr>
                                    <w:t xml:space="preserve">         </w:t>
                                  </w:r>
                                </w:p>
                                <w:p w:rsidR="00D077E9" w:rsidRPr="00871B9D" w:rsidRDefault="00871B9D" w:rsidP="00D077E9">
                                  <w:pPr>
                                    <w:pStyle w:val="Titre"/>
                                    <w:spacing w:after="0"/>
                                    <w:rPr>
                                      <w:color w:val="FFFF00"/>
                                    </w:rPr>
                                  </w:pPr>
                                  <w:r w:rsidRPr="00871B9D">
                                    <w:rPr>
                                      <w:color w:val="FFFF00"/>
                                      <w:lang w:bidi="fr-FR"/>
                                    </w:rPr>
                                    <w:t>FOR GOLD</w:t>
                                  </w:r>
                                  <w:r w:rsidRPr="00871B9D">
                                    <w:rPr>
                                      <w:color w:val="auto"/>
                                      <w:lang w:bidi="fr-FR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1036F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" filled="f" stroked="f" strokeweight=".5pt">
                      <v:textbox>
                        <w:txbxContent>
                          <w:p w:rsidR="003A3892" w:rsidRDefault="003A3892" w:rsidP="00D077E9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 xml:space="preserve">RAPPORT      </w:t>
                            </w:r>
                          </w:p>
                          <w:p w:rsidR="003A3892" w:rsidRDefault="003A3892" w:rsidP="00D077E9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 xml:space="preserve">    TECHNIQUE          </w:t>
                            </w:r>
                          </w:p>
                          <w:p w:rsidR="00871B9D" w:rsidRPr="00871B9D" w:rsidRDefault="003A3892" w:rsidP="00D077E9">
                            <w:pPr>
                              <w:pStyle w:val="Titre"/>
                              <w:spacing w:after="0"/>
                              <w:rPr>
                                <w:color w:val="FF0000"/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 xml:space="preserve">           </w:t>
                            </w:r>
                            <w:r w:rsidR="00871B9D" w:rsidRPr="00871B9D">
                              <w:rPr>
                                <w:lang w:bidi="fr-FR"/>
                              </w:rPr>
                              <w:t>‘</w:t>
                            </w:r>
                            <w:r w:rsidR="00871B9D" w:rsidRPr="00871B9D">
                              <w:rPr>
                                <w:color w:val="FFFF00"/>
                                <w:lang w:bidi="fr-FR"/>
                              </w:rPr>
                              <w:t xml:space="preserve">GOING </w:t>
                            </w:r>
                            <w:r w:rsidR="00871B9D" w:rsidRPr="00871B9D">
                              <w:rPr>
                                <w:color w:val="FF0000"/>
                                <w:lang w:bidi="fr-FR"/>
                              </w:rPr>
                              <w:t xml:space="preserve">         </w:t>
                            </w:r>
                          </w:p>
                          <w:p w:rsidR="00D077E9" w:rsidRPr="00871B9D" w:rsidRDefault="00871B9D" w:rsidP="00D077E9">
                            <w:pPr>
                              <w:pStyle w:val="Titre"/>
                              <w:spacing w:after="0"/>
                              <w:rPr>
                                <w:color w:val="FFFF00"/>
                              </w:rPr>
                            </w:pPr>
                            <w:r w:rsidRPr="00871B9D">
                              <w:rPr>
                                <w:color w:val="FFFF00"/>
                                <w:lang w:bidi="fr-FR"/>
                              </w:rPr>
                              <w:t>FOR GOLD</w:t>
                            </w:r>
                            <w:r w:rsidRPr="00871B9D">
                              <w:rPr>
                                <w:color w:val="auto"/>
                                <w:lang w:bidi="fr-FR"/>
                              </w:rPr>
                              <w:t>’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D6E7C36" wp14:editId="72A0185A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A75E43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454551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3A3892">
        <w:trPr>
          <w:trHeight w:val="667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RPr="00871B9D" w:rsidTr="003A3892">
        <w:trPr>
          <w:trHeight w:val="222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/>
          <w:p w:rsidR="00D077E9" w:rsidRDefault="003A3892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inline distT="0" distB="0" distL="0" distR="0" wp14:anchorId="02D334C0" wp14:editId="7B9B6D8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2E581C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454551 [3215]" strokeweight="3pt">
                      <w10:anchorlock/>
                    </v:line>
                  </w:pict>
                </mc:Fallback>
              </mc:AlternateContent>
            </w:r>
          </w:p>
          <w:p w:rsidR="003A3892" w:rsidRDefault="003A3892" w:rsidP="003A3892">
            <w:pPr>
              <w:rPr>
                <w:noProof/>
                <w:sz w:val="10"/>
                <w:szCs w:val="10"/>
              </w:rPr>
            </w:pPr>
          </w:p>
          <w:p w:rsidR="003A3892" w:rsidRPr="00871B9D" w:rsidRDefault="00AA4DA0" w:rsidP="003A3892">
            <w:pPr>
              <w:rPr>
                <w:sz w:val="48"/>
                <w:szCs w:val="48"/>
                <w:lang w:val="en-US"/>
              </w:rPr>
            </w:pPr>
            <w:sdt>
              <w:sdtPr>
                <w:id w:val="-1740469667"/>
                <w:placeholder>
                  <w:docPart w:val="B2AF8544BF024356B6F1A428A766B945"/>
                </w:placeholder>
                <w15:appearance w15:val="hidden"/>
              </w:sdtPr>
              <w:sdtEndPr>
                <w:rPr>
                  <w:sz w:val="48"/>
                  <w:szCs w:val="48"/>
                </w:rPr>
              </w:sdtEndPr>
              <w:sdtContent>
                <w:r w:rsidR="003A3892" w:rsidRPr="00871B9D">
                  <w:rPr>
                    <w:sz w:val="48"/>
                    <w:szCs w:val="48"/>
                    <w:lang w:val="en-US"/>
                  </w:rPr>
                  <w:t>HEM</w:t>
                </w:r>
              </w:sdtContent>
            </w:sdt>
          </w:p>
          <w:p w:rsidR="00587A2C" w:rsidRPr="00871B9D" w:rsidRDefault="00587A2C" w:rsidP="003A3892">
            <w:pPr>
              <w:rPr>
                <w:lang w:val="en-US" w:bidi="fr-FR"/>
              </w:rPr>
            </w:pPr>
            <w:proofErr w:type="spellStart"/>
            <w:r w:rsidRPr="00871B9D">
              <w:rPr>
                <w:szCs w:val="28"/>
                <w:lang w:val="en-US"/>
              </w:rPr>
              <w:t>Encadrer</w:t>
            </w:r>
            <w:proofErr w:type="spellEnd"/>
            <w:r w:rsidRPr="00871B9D">
              <w:rPr>
                <w:szCs w:val="28"/>
                <w:lang w:val="en-US"/>
              </w:rPr>
              <w:t xml:space="preserve"> </w:t>
            </w:r>
            <w:r w:rsidR="00871B9D" w:rsidRPr="00871B9D">
              <w:rPr>
                <w:szCs w:val="28"/>
                <w:lang w:val="en-US"/>
              </w:rPr>
              <w:t>par:</w:t>
            </w:r>
            <w:r w:rsidRPr="00871B9D">
              <w:rPr>
                <w:szCs w:val="28"/>
                <w:lang w:val="en-US"/>
              </w:rPr>
              <w:t xml:space="preserve"> MR </w:t>
            </w:r>
            <w:r w:rsidR="00871B9D" w:rsidRPr="00871B9D">
              <w:rPr>
                <w:szCs w:val="28"/>
                <w:lang w:val="en-US"/>
              </w:rPr>
              <w:t>HERNAFI</w:t>
            </w:r>
            <w:r w:rsidRPr="00871B9D">
              <w:rPr>
                <w:szCs w:val="28"/>
                <w:lang w:val="en-US"/>
              </w:rPr>
              <w:t xml:space="preserve"> &amp; MR RAHALLI.</w:t>
            </w:r>
          </w:p>
          <w:p w:rsidR="00587A2C" w:rsidRPr="00871B9D" w:rsidRDefault="00871B9D" w:rsidP="00587A2C">
            <w:r w:rsidRPr="00871B9D">
              <w:rPr>
                <w:lang w:bidi="fr-FR"/>
              </w:rPr>
              <w:t>Crée</w:t>
            </w:r>
            <w:r w:rsidR="00587A2C" w:rsidRPr="00871B9D">
              <w:rPr>
                <w:lang w:bidi="fr-FR"/>
              </w:rPr>
              <w:t xml:space="preserve"> par : </w:t>
            </w:r>
            <w:sdt>
              <w:sdtPr>
                <w:rPr>
                  <w:szCs w:val="28"/>
                </w:rPr>
                <w:alias w:val="Votre nom"/>
                <w:tag w:val="Votre nom"/>
                <w:id w:val="-180584491"/>
                <w:placeholder>
                  <w:docPart w:val="00E817D75CAD4C4893715D2718C6DD5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Pr="00871B9D">
                  <w:rPr>
                    <w:szCs w:val="28"/>
                  </w:rPr>
                  <w:t>NIZAR BOUHALI &amp; SAMI MJADLI &amp; AKRAM ELFADIL &amp; ABDELLAH GHESSANI IDRISSI.</w:t>
                </w:r>
                <w:r w:rsidRPr="00871B9D">
                  <w:rPr>
                    <w:szCs w:val="28"/>
                  </w:rPr>
                  <w:br/>
                  <w:t>Groupe : G8.</w:t>
                </w:r>
                <w:r w:rsidRPr="00871B9D">
                  <w:rPr>
                    <w:szCs w:val="28"/>
                  </w:rPr>
                  <w:br/>
                </w:r>
                <w:r w:rsidRPr="00871B9D">
                  <w:rPr>
                    <w:szCs w:val="28"/>
                  </w:rPr>
                  <w:br/>
                </w:r>
              </w:sdtContent>
            </w:sdt>
          </w:p>
          <w:p w:rsidR="00587A2C" w:rsidRPr="00871B9D" w:rsidRDefault="00587A2C" w:rsidP="003A3892">
            <w:pPr>
              <w:rPr>
                <w:lang w:bidi="fr-FR"/>
              </w:rPr>
            </w:pPr>
          </w:p>
          <w:p w:rsidR="00587A2C" w:rsidRPr="00871B9D" w:rsidRDefault="00587A2C" w:rsidP="003A3892">
            <w:pPr>
              <w:rPr>
                <w:lang w:bidi="fr-FR"/>
              </w:rPr>
            </w:pPr>
          </w:p>
          <w:p w:rsidR="00D077E9" w:rsidRPr="00871B9D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871B9D" w:rsidRDefault="00D077E9" w:rsidP="003A3892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Pr="00871B9D" w:rsidRDefault="00587A2C">
      <w:pPr>
        <w:spacing w:after="20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727C61" wp14:editId="671A8DF2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3CF22" id="Rectangle 2" o:spid="_x0000_s1026" alt="rectangle coloré" style="position:absolute;margin-left:559.9pt;margin-top:0;width:611.1pt;height:316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" fillcolor="#4ea6dc [3206]" stroked="f" strokeweight="2pt">
                <w10:wrap anchorx="page" anchory="page"/>
              </v:rect>
            </w:pict>
          </mc:Fallback>
        </mc:AlternateContent>
      </w:r>
      <w:r w:rsidRPr="00D967AC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7918BAB" wp14:editId="15A7E46F">
            <wp:simplePos x="0" y="0"/>
            <wp:positionH relativeFrom="margin">
              <wp:posOffset>6353995</wp:posOffset>
            </wp:positionH>
            <wp:positionV relativeFrom="paragraph">
              <wp:posOffset>8452062</wp:posOffset>
            </wp:positionV>
            <wp:extent cx="45719" cy="45719"/>
            <wp:effectExtent l="0" t="0" r="0" b="0"/>
            <wp:wrapNone/>
            <wp:docPr id="12" name="Graphisme 201" descr="espace réservé du log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 201" descr="espace réservé du log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51933" cy="15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46F" w:rsidRPr="00871B9D">
        <w:rPr>
          <w:noProof/>
          <w:lang w:eastAsia="fr-FR"/>
        </w:rPr>
        <w:t xml:space="preserve"> </w:t>
      </w:r>
      <w:r w:rsidR="00D077E9" w:rsidRPr="00871B9D">
        <w:rPr>
          <w:lang w:bidi="fr-FR"/>
        </w:rPr>
        <w:br w:type="page"/>
      </w:r>
    </w:p>
    <w:p w:rsidR="00587A2C" w:rsidRDefault="00587A2C" w:rsidP="00D077E9">
      <w:pPr>
        <w:pStyle w:val="Titre1"/>
      </w:pPr>
      <w:r>
        <w:lastRenderedPageBreak/>
        <w:t xml:space="preserve">PROJET </w:t>
      </w:r>
      <w:r w:rsidR="00871B9D">
        <w:t>‘GOING FOR GOLD’</w:t>
      </w:r>
      <w:r>
        <w:t> :</w:t>
      </w:r>
    </w:p>
    <w:p w:rsidR="00871B9D" w:rsidRDefault="00C07037" w:rsidP="00871B9D">
      <w:pPr>
        <w:pStyle w:val="Titre1"/>
        <w:rPr>
          <w:sz w:val="36"/>
          <w:szCs w:val="36"/>
        </w:rPr>
      </w:pPr>
      <w:r>
        <w:rPr>
          <w:sz w:val="36"/>
          <w:szCs w:val="36"/>
        </w:rPr>
        <w:t xml:space="preserve">Spécification :   + Utiliser : </w:t>
      </w:r>
      <w:proofErr w:type="spellStart"/>
      <w:r w:rsidR="00871B9D">
        <w:rPr>
          <w:sz w:val="36"/>
          <w:szCs w:val="36"/>
        </w:rPr>
        <w:t>table</w:t>
      </w:r>
      <w:r w:rsidR="00354224">
        <w:rPr>
          <w:sz w:val="36"/>
          <w:szCs w:val="36"/>
        </w:rPr>
        <w:t>s</w:t>
      </w:r>
      <w:proofErr w:type="gramStart"/>
      <w:r w:rsidR="00354224">
        <w:rPr>
          <w:sz w:val="36"/>
          <w:szCs w:val="36"/>
        </w:rPr>
        <w:t>,</w:t>
      </w:r>
      <w:r w:rsidR="006D7E37">
        <w:rPr>
          <w:sz w:val="36"/>
          <w:szCs w:val="36"/>
        </w:rPr>
        <w:t>requetes,baises</w:t>
      </w:r>
      <w:proofErr w:type="spellEnd"/>
      <w:proofErr w:type="gramEnd"/>
      <w:r w:rsidR="006D7E37">
        <w:rPr>
          <w:sz w:val="36"/>
          <w:szCs w:val="36"/>
        </w:rPr>
        <w:t>.</w:t>
      </w:r>
    </w:p>
    <w:p w:rsidR="00EC2415" w:rsidRDefault="006D7E37" w:rsidP="00255C28">
      <w:pPr>
        <w:pStyle w:val="Titre1"/>
        <w:tabs>
          <w:tab w:val="left" w:pos="2667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255C28">
        <w:rPr>
          <w:sz w:val="36"/>
          <w:szCs w:val="36"/>
        </w:rPr>
        <w:t xml:space="preserve">+ </w:t>
      </w:r>
      <w:r w:rsidR="00EC2415">
        <w:rPr>
          <w:sz w:val="36"/>
          <w:szCs w:val="36"/>
        </w:rPr>
        <w:t xml:space="preserve">Optimisée pour fonctionner     </w:t>
      </w:r>
    </w:p>
    <w:p w:rsidR="00EC2415" w:rsidRDefault="00EC2415" w:rsidP="00255C28">
      <w:pPr>
        <w:pStyle w:val="Titre1"/>
        <w:tabs>
          <w:tab w:val="left" w:pos="2667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Correctement tout en ayant un</w:t>
      </w:r>
    </w:p>
    <w:p w:rsidR="00C07037" w:rsidRPr="00C07037" w:rsidRDefault="00EC2415" w:rsidP="00255C28">
      <w:pPr>
        <w:pStyle w:val="Titre1"/>
        <w:tabs>
          <w:tab w:val="left" w:pos="2667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="006D7E37">
        <w:rPr>
          <w:sz w:val="36"/>
          <w:szCs w:val="36"/>
        </w:rPr>
        <w:t>Programme</w:t>
      </w:r>
      <w:r>
        <w:rPr>
          <w:sz w:val="36"/>
          <w:szCs w:val="36"/>
        </w:rPr>
        <w:t xml:space="preserve"> </w:t>
      </w:r>
      <w:r w:rsidR="006D7E37">
        <w:rPr>
          <w:sz w:val="36"/>
          <w:szCs w:val="36"/>
        </w:rPr>
        <w:t xml:space="preserve">compact. </w:t>
      </w:r>
    </w:p>
    <w:p w:rsidR="00A3282A" w:rsidRPr="00A3282A" w:rsidRDefault="00A3282A" w:rsidP="00A3282A">
      <w:pPr>
        <w:pStyle w:val="Titre1"/>
        <w:rPr>
          <w:sz w:val="36"/>
          <w:szCs w:val="36"/>
        </w:rPr>
      </w:pPr>
      <w:r w:rsidRPr="00A3282A">
        <w:rPr>
          <w:sz w:val="36"/>
          <w:szCs w:val="36"/>
        </w:rPr>
        <w:t>Compilateurs</w:t>
      </w:r>
      <w:r>
        <w:rPr>
          <w:sz w:val="36"/>
          <w:szCs w:val="36"/>
        </w:rPr>
        <w:t xml:space="preserve"> utilisés : +</w:t>
      </w:r>
      <w:r w:rsidRPr="00A3282A">
        <w:rPr>
          <w:sz w:val="36"/>
          <w:szCs w:val="36"/>
        </w:rPr>
        <w:t xml:space="preserve"> </w:t>
      </w:r>
      <w:r w:rsidR="00354224">
        <w:rPr>
          <w:sz w:val="36"/>
          <w:szCs w:val="36"/>
        </w:rPr>
        <w:t>IDE</w:t>
      </w:r>
    </w:p>
    <w:p w:rsidR="00A3282A" w:rsidRPr="00A3282A" w:rsidRDefault="00A3282A" w:rsidP="00A3282A">
      <w:pPr>
        <w:pStyle w:val="Titre1"/>
        <w:rPr>
          <w:sz w:val="36"/>
          <w:szCs w:val="36"/>
        </w:rPr>
      </w:pPr>
      <w:r w:rsidRPr="00A3282A"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         + </w:t>
      </w:r>
      <w:r w:rsidR="00354224">
        <w:rPr>
          <w:sz w:val="36"/>
          <w:szCs w:val="36"/>
        </w:rPr>
        <w:t>VISUAL STUDIO</w:t>
      </w:r>
    </w:p>
    <w:p w:rsidR="009D52FD" w:rsidRDefault="00A3282A" w:rsidP="00A3282A">
      <w:pPr>
        <w:pStyle w:val="Titre1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</w:p>
    <w:p w:rsidR="00255C28" w:rsidRPr="00C07037" w:rsidRDefault="00A3282A" w:rsidP="00D077E9">
      <w:pPr>
        <w:pStyle w:val="Titre1"/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:rsidR="00C07037" w:rsidRPr="00C07037" w:rsidRDefault="00A3282A" w:rsidP="00D077E9">
      <w:pPr>
        <w:pStyle w:val="Titre1"/>
        <w:rPr>
          <w:sz w:val="36"/>
          <w:szCs w:val="36"/>
        </w:rPr>
      </w:pPr>
      <w:r w:rsidRPr="00A3282A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69290B3" wp14:editId="0FC5DC93">
            <wp:simplePos x="0" y="0"/>
            <wp:positionH relativeFrom="column">
              <wp:posOffset>920115</wp:posOffset>
            </wp:positionH>
            <wp:positionV relativeFrom="paragraph">
              <wp:posOffset>1501775</wp:posOffset>
            </wp:positionV>
            <wp:extent cx="4629150" cy="2171700"/>
            <wp:effectExtent l="0" t="0" r="0" b="0"/>
            <wp:wrapSquare wrapText="bothSides"/>
            <wp:docPr id="4" name="Image 4" descr="C:\Users\user\OneDrive\Images\Saved Pictures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Images\Saved Pictures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1A17" w:rsidRDefault="00171A17" w:rsidP="00DF027C"/>
    <w:p w:rsidR="00171A17" w:rsidRDefault="00171A17">
      <w:pPr>
        <w:spacing w:after="200"/>
      </w:pPr>
      <w:r>
        <w:br w:type="page"/>
      </w:r>
    </w:p>
    <w:p w:rsidR="00AB02A7" w:rsidRDefault="00AB02A7" w:rsidP="00DF027C"/>
    <w:p w:rsidR="0087605E" w:rsidRDefault="00171A17" w:rsidP="00AB02A7">
      <w:pPr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Ressources :   + YouTube.   </w:t>
      </w:r>
      <w:r w:rsidR="008071FF" w:rsidRPr="00171A17">
        <w:rPr>
          <w:noProof/>
          <w:sz w:val="36"/>
          <w:szCs w:val="36"/>
          <w:lang w:eastAsia="fr-FR"/>
        </w:rPr>
        <w:drawing>
          <wp:inline distT="0" distB="0" distL="0" distR="0" wp14:anchorId="5CC37263" wp14:editId="51082198">
            <wp:extent cx="2182201" cy="1191260"/>
            <wp:effectExtent l="0" t="0" r="8890" b="8890"/>
            <wp:docPr id="9" name="Image 9" descr="C:\Users\user\OneDrive\Images\Saved Pictures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Images\Saved Pictures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55" cy="122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17" w:rsidRDefault="00171A17" w:rsidP="00AB02A7">
      <w:pPr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                          + Google.</w:t>
      </w:r>
      <w:r w:rsidR="008071FF" w:rsidRPr="008071FF">
        <w:rPr>
          <w:noProof/>
          <w:lang w:eastAsia="fr-FR"/>
        </w:rPr>
        <w:t xml:space="preserve"> </w:t>
      </w:r>
      <w:r w:rsidR="008071FF" w:rsidRPr="00171A17">
        <w:rPr>
          <w:noProof/>
          <w:sz w:val="36"/>
          <w:szCs w:val="36"/>
          <w:lang w:eastAsia="fr-FR"/>
        </w:rPr>
        <w:drawing>
          <wp:inline distT="0" distB="0" distL="0" distR="0" wp14:anchorId="253F757D" wp14:editId="0E8B0744">
            <wp:extent cx="2527935" cy="1147864"/>
            <wp:effectExtent l="0" t="0" r="5715" b="0"/>
            <wp:docPr id="10" name="Image 10" descr="C:\Users\user\OneDrive\Images\Saved Pictures\télécharge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Images\Saved Pictures\téléchargement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307" cy="12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17" w:rsidRDefault="00171A17" w:rsidP="00AB02A7">
      <w:pPr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                          + programme hub.</w:t>
      </w:r>
      <w:r w:rsidR="008071FF" w:rsidRPr="008071FF">
        <w:rPr>
          <w:noProof/>
          <w:sz w:val="36"/>
          <w:szCs w:val="36"/>
          <w:lang w:eastAsia="fr-FR"/>
        </w:rPr>
        <w:t xml:space="preserve"> </w:t>
      </w:r>
      <w:r w:rsidR="008071FF" w:rsidRPr="008071FF">
        <w:rPr>
          <w:noProof/>
          <w:sz w:val="36"/>
          <w:szCs w:val="36"/>
          <w:lang w:eastAsia="fr-FR"/>
        </w:rPr>
        <w:drawing>
          <wp:inline distT="0" distB="0" distL="0" distR="0" wp14:anchorId="7D782B72" wp14:editId="0627A1E3">
            <wp:extent cx="2446655" cy="1108969"/>
            <wp:effectExtent l="0" t="0" r="0" b="0"/>
            <wp:docPr id="11" name="Image 11" descr="C:\Users\user\OneDrive\Images\Saved Pictures\téléchargemen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Images\Saved Pictures\téléchargement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16" cy="11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17" w:rsidRDefault="00171A17" w:rsidP="00AB02A7">
      <w:pPr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                          + </w:t>
      </w:r>
      <w:proofErr w:type="spellStart"/>
      <w:r>
        <w:rPr>
          <w:sz w:val="36"/>
          <w:szCs w:val="36"/>
        </w:rPr>
        <w:t>Openclassrooms</w:t>
      </w:r>
      <w:proofErr w:type="spellEnd"/>
      <w:r>
        <w:rPr>
          <w:sz w:val="36"/>
          <w:szCs w:val="36"/>
        </w:rPr>
        <w:t>.</w:t>
      </w:r>
      <w:r w:rsidR="008071FF" w:rsidRPr="008071FF">
        <w:rPr>
          <w:noProof/>
          <w:lang w:eastAsia="fr-FR"/>
        </w:rPr>
        <w:t xml:space="preserve"> </w:t>
      </w:r>
      <w:r w:rsidR="008071FF" w:rsidRPr="008071FF">
        <w:rPr>
          <w:noProof/>
          <w:lang w:eastAsia="fr-FR"/>
        </w:rPr>
        <w:drawing>
          <wp:inline distT="0" distB="0" distL="0" distR="0" wp14:anchorId="2B88F374" wp14:editId="3FF08680">
            <wp:extent cx="2427200" cy="910978"/>
            <wp:effectExtent l="0" t="0" r="0" b="3810"/>
            <wp:docPr id="13" name="Image 13" descr="C:\Users\user\OneDrive\Images\Saved Pictures\télécharge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Images\Saved Pictures\téléchargement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3" cy="94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17" w:rsidRDefault="00171A17" w:rsidP="00AB02A7">
      <w:pPr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8071FF" w:rsidRPr="008071FF" w:rsidRDefault="008071FF" w:rsidP="008071FF">
      <w:pPr>
        <w:spacing w:after="200"/>
        <w:rPr>
          <w:sz w:val="36"/>
          <w:szCs w:val="36"/>
        </w:rPr>
      </w:pPr>
    </w:p>
    <w:p w:rsidR="008071FF" w:rsidRPr="008071FF" w:rsidRDefault="008071FF" w:rsidP="008071FF">
      <w:pPr>
        <w:spacing w:after="200"/>
        <w:rPr>
          <w:sz w:val="36"/>
          <w:szCs w:val="36"/>
        </w:rPr>
      </w:pPr>
      <w:r w:rsidRPr="008071FF">
        <w:rPr>
          <w:sz w:val="36"/>
          <w:szCs w:val="36"/>
        </w:rPr>
        <w:t>-Duré</w:t>
      </w:r>
      <w:r w:rsidR="006D7E37">
        <w:rPr>
          <w:sz w:val="36"/>
          <w:szCs w:val="36"/>
        </w:rPr>
        <w:t>e de planification du projet : 6 heures.</w:t>
      </w:r>
    </w:p>
    <w:p w:rsidR="00171A17" w:rsidRDefault="008071FF" w:rsidP="008071FF">
      <w:pPr>
        <w:spacing w:after="200"/>
        <w:rPr>
          <w:sz w:val="36"/>
          <w:szCs w:val="36"/>
        </w:rPr>
      </w:pPr>
      <w:r w:rsidRPr="008071FF">
        <w:rPr>
          <w:sz w:val="36"/>
          <w:szCs w:val="36"/>
        </w:rPr>
        <w:t>-Durée</w:t>
      </w:r>
      <w:r>
        <w:rPr>
          <w:sz w:val="36"/>
          <w:szCs w:val="36"/>
        </w:rPr>
        <w:t xml:space="preserve"> de programmation du projet : </w:t>
      </w:r>
      <w:r w:rsidR="006D7E37">
        <w:rPr>
          <w:sz w:val="36"/>
          <w:szCs w:val="36"/>
        </w:rPr>
        <w:t>54</w:t>
      </w:r>
      <w:r>
        <w:rPr>
          <w:sz w:val="36"/>
          <w:szCs w:val="36"/>
        </w:rPr>
        <w:t xml:space="preserve"> heures</w:t>
      </w:r>
      <w:r w:rsidR="006D7E37">
        <w:rPr>
          <w:sz w:val="36"/>
          <w:szCs w:val="36"/>
        </w:rPr>
        <w:t>.</w:t>
      </w:r>
    </w:p>
    <w:p w:rsidR="00685A22" w:rsidRDefault="00171A17" w:rsidP="00AB02A7">
      <w:pPr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85A22" w:rsidRDefault="00685A22">
      <w:pPr>
        <w:spacing w:after="20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71A17" w:rsidRPr="0038227B" w:rsidRDefault="0038227B" w:rsidP="00685A22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>PHP</w:t>
      </w:r>
      <w:r>
        <w:rPr>
          <w:noProof/>
          <w:sz w:val="36"/>
          <w:szCs w:val="36"/>
          <w:lang w:val="en-US" w:eastAsia="fr-FR"/>
        </w:rPr>
        <w:t>,HTML: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login.php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&lt;?php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require('database.php');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session_start();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if(isset($_SESSION["email"]))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session_destroy();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$ref=@$_GET['q'];</w:t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if(isset($_POST['submit']))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{</w:t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$email = $_POST['email'];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$pass = $_POST['password'];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$email = stripslashes($email);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$email = addslashes($email);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 xml:space="preserve">$pass = stripslashes($pass);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ab/>
      </w:r>
      <w:r w:rsidRPr="0038227B">
        <w:rPr>
          <w:noProof/>
          <w:sz w:val="36"/>
          <w:szCs w:val="36"/>
          <w:lang w:val="en-US" w:eastAsia="fr-FR"/>
        </w:rPr>
        <w:tab/>
        <w:t>$pass = addslashes($pass);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$email = mysqli_real_escape_string($con,$email);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$pass = mysqli_real_escape_string($con,$pass);</w:t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$str = "SELECT * FROM user WHERE email='$email' and password='$pass'";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$result = mysqli_query($con,$str);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 xml:space="preserve">if((mysqli_num_rows($result))!=1)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echo "&lt;center&gt;&lt;h3&gt;&lt;script&gt;alert('Sorry.. Wrong Username (or) Password');&lt;/script&gt;&lt;/h3&gt;&lt;/center&gt;";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header("refresh:0;url=login.php");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else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$_SESSION['logged']=$email;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$row=mysqli_fetch_array($result);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$_SESSION['name']=$row[1];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$_SESSION['id']=$row[0];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$_SESSION['email']=$row[2];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$_SESSION['password']=$row[3];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 xml:space="preserve">header('location: welcome.php?q=1'); </w:t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&lt;!DOCTYPE 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&lt;head&gt;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&lt;meta charset="UTF-8"&gt;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&lt;meta name="viewport" content="width=device-width, initial-scale=1.0"&gt;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&lt;meta http-equiv="X-UA-Compatible" content="ie=edge"&gt;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&lt;title&gt;Login&lt;/title&gt;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&lt;link rel="stylesheet" href="scripts/bootstrap/bootstrap.min.css"&gt;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&lt;link rel="stylesheet" href="scripts/ionicons/css/ionicons.min.css"&gt;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&lt;link rel="stylesheet" href="css\forrm.css"&gt;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&lt;style&gt;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.login01{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position: fixed;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bottom: 50%;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left: 40%;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padding:10px;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border: 2px solid black;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border-radius:4px;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&lt;/style&gt;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&lt;/head&gt;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&lt;body&gt; &lt;center&gt;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&lt;section class="login01"&gt;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&lt;center&gt; &lt;h5 style="font-family: Noto Sans;"&gt;Login to &lt;/h5&gt;&lt;h4 style="font-family: Noto Sans;"&gt;Going To Gold&lt;/h4&gt;&lt;/center&gt;&lt;br&gt;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&lt;form method="post" action="login.php" enctype="multipart/form-data"&gt;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&lt;label&gt;Enter Your Email Id:&lt;/label&gt;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&lt;input type="email" name="email" class="form-control"&gt;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&lt;label class="fw"&gt;Enter Your Password: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&lt;a href="javascript:void(0)" class="pull-right"&gt;Forgot Password?&lt;/a&gt;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&lt;/label&gt;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&lt;input type="password" name="password" class="form-control"&gt;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class="form-group text-right"&gt;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&lt;button class="btn btn-primary btn-block" name="submit"&gt;Login&lt;/button&gt;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class="form-group text-center"&gt;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&lt;span class="text-muted"&gt;Don't have an account?&lt;/span&gt; &lt;a href="register.php"&gt;Register&lt;/a&gt; Here..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&lt;/form&gt;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&lt;/section&gt;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&lt;script src="js/jquery.js"&gt;&lt;/script&gt;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&lt;script src="scripts/bootstrap/bootstrap.min.js"&gt;&lt;/script&gt;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&lt;/center&gt;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&lt;/body&gt;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&lt;a href="admin.php" class="pull-right" style=" position:fixed; right:20px; top:20px; "&gt;Admin&lt;/a&gt;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&lt;/html&gt;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admin.php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&lt;?php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include_once 'database.php';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session_start();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if(isset($_SESSION["email"]))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session_destroy();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$ref=@$_GET['q'];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if(isset($_POST['submit']))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{</w:t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$email = $_POST['email'];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$password = $_POST['password'];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$email = stripslashes($email);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$email = addslashes($email);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$password = stripslashes($password);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$password = addslashes($password);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$email = mysqli_real_escape_string($con,$email);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$password = mysqli_real_escape_string($con,$password);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$result = mysqli_query($con,"SELECT email FROM admin WHERE email = '$email' and password = '$password'") or die('Error');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$count=mysqli_num_rows($result);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if($count==1)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session_start();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if(isset($_SESSION['email']))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session_unset();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$_SESSION["name"] = 'Admin';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$_SESSION["key"] ='admin';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$_SESSION["email"] = $email;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header("location:dashboard.php?q=0");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else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echo "&lt;center&gt;&lt;h3&gt;&lt;script&gt;alert('Sorry.. Wrong Username (or) Password');&lt;/script&gt;&lt;/h3&gt;&lt;/center&gt;";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header("refresh:0;url=admin.php");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&lt;!DOCTYPE 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>&lt;html&gt;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&lt;head&gt;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&lt;meta charset="UTF-8"&gt;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&lt;meta name="viewport" content="width=device-width, initial-scale=1.0"&gt;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&lt;meta http-equiv="X-UA-Compatible" content="ie=edge"&gt;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&lt;title&gt;Admin Login&lt;/title&gt;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&lt;link rel="stylesheet" href="scripts/bootstrap/bootstrap.min.css"&gt;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&lt;link rel="stylesheet" href="scripts/ionicons/css/ionicons.min.css"&gt;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&lt;link rel="stylesheet" href="css/forrm.css"&gt;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&lt;/head&gt;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&lt;body&gt;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&lt;section class="login first grey"&gt;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class="container"&gt;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class="box-wrapper"&gt;</w:t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class="box box-border"&gt;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class="box-body"&gt;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&lt;center&gt; &lt;h5 style="font-family: Noto Sans;"&gt; &lt;/h5&gt;&lt;h4 style="font-family: Noto Sans;"&gt;Admin&lt;/h4&gt;&lt;/center&gt;&lt;br&gt;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&lt;form method="post" action="admin.php" enctype="multipart/form-data"&gt;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&lt;label&gt;Enter Your Email Id:&lt;/label&gt;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&lt;input type="email" name="email" class="form-control"&gt;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&lt;label class="fw"&gt;Enter Your Password: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&lt;a href="javascript:void(0)" class="pull-right"&gt;Forgot Password?&lt;/a&gt;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&lt;/label&gt;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&lt;input type="password" name="password" class="form-control"&gt;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 xml:space="preserve">&lt;/div&gt;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class="form-group text-right"&gt;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&lt;button class="btn btn-primary btn-block" name="submit"&gt;Login&lt;/button&gt;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&lt;/form&gt;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&lt;/section&gt;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&lt;script src="js/jquery.js"&gt;&lt;/script&gt;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&lt;script src="scripts/bootstrap/bootstrap.min.js"&gt;&lt;/script&gt;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&lt;/body&gt;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&lt;/html&gt;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register.php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&lt;?php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include("database.php");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session_start();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if(isset($_POST['submit']))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{</w:t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$name = $_POST['name'];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$name = stripslashes($name);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ab/>
      </w:r>
      <w:r w:rsidRPr="0038227B">
        <w:rPr>
          <w:noProof/>
          <w:sz w:val="36"/>
          <w:szCs w:val="36"/>
          <w:lang w:val="en-US" w:eastAsia="fr-FR"/>
        </w:rPr>
        <w:tab/>
        <w:t>$name = addslashes($name);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$email = $_POST['email'];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$email = stripslashes($email);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$email = addslashes($email);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$password = $_POST['password'];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$password = stripslashes($password);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$password = addslashes($password);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$college = $_POST['college'];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$college = stripslashes($college);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$college = addslashes($college);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$str="SELECT email from user WHERE email='$email'";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$result=mysqli_query($con,$str);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if((mysqli_num_rows($result))&gt;0)</w:t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echo "&lt;center&gt;&lt;h3&gt;&lt;script&gt;alert('Sorry.. This email is already registered !!');&lt;/script&gt;&lt;/h3&gt;&lt;/center&gt;";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header("refresh:0;url=login.php");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else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$str="insert into user set name='$name',email='$email',password='$password',college='$college'";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if((mysqli_query($con,$str)))</w:t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echo "&lt;center&gt;&lt;h3&gt;&lt;script&gt;alert('Congrats.. You have successfully registered !!');&lt;/script&gt;&lt;/h3&gt;&lt;/center&gt;";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header('location: welcome.php?q=1');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&lt;!DOCTYPE 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&lt;head&gt;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&lt;meta charset="UTF-8"&gt;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&lt;meta name="viewport" content="width=device-width, initial-scale=1.0"&gt;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ab/>
      </w:r>
      <w:r w:rsidRPr="0038227B">
        <w:rPr>
          <w:noProof/>
          <w:sz w:val="36"/>
          <w:szCs w:val="36"/>
          <w:lang w:val="en-US" w:eastAsia="fr-FR"/>
        </w:rPr>
        <w:tab/>
        <w:t>&lt;meta http-equiv="X-UA-Compatible" content="ie=edge"&gt;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&lt;title&gt;Register | Online Quiz System&lt;/title&gt;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&lt;link rel="stylesheet" href="scripts/bootstrap/bootstrap.min.css"&gt;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&lt;link rel="stylesheet" href="scripts/ionicons/css/ionicons.min.css"&gt;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&lt;link rel="stylesheet" href="css\forrm.css"&gt;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&lt;/head&gt;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&lt;body&gt; &lt;center&gt;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&lt;section class="login001&gt;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&lt;center&gt; &lt;h5 style="font-family: Noto Sans;"&gt; &lt;/h5&gt;&lt;h4 style="font-family: Noto Sans;"&gt;Going For Gold&lt;/h4&gt;&lt;/center&gt;&lt;br&gt;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&lt;form method="post" action="register.php" enctype="multipart/form-data"&gt;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&lt;label&gt;Ton Username:&lt;/label&gt;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&lt;input type="text" name="name" class="form-control" required /&gt;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&lt;label&gt;Email :&lt;/label&gt;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&lt;input type="email" name="email" class="form-control" required /&gt;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&lt;label&gt;Password:&lt;/label&gt;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&lt;input type="password" name="password" class="form-control" required /&gt;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eastAsia="fr-FR"/>
        </w:rPr>
        <w:t>&lt;label&gt;le nom de ton college :&lt;/label&gt;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>&lt;input type="text" name="college" class="form-control" required /&gt;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class="form-group text-right"&gt;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&lt;button class="btn btn-primary btn-block" name="submit"&gt;Register&lt;/button&gt;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&lt;div class="form-group text-center"&gt;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&lt;span class="text-muted"&gt;Vous avez deja un compte  &lt;/span&gt; &lt;a href="login.php"&gt;Login &lt;/a&gt;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&lt;/form&gt;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eastAsia="fr-FR"/>
        </w:rPr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  <w:t>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  <w:t>&lt;/section&gt;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>&lt;script src="js/jquery.js"&gt;&lt;/script&gt;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ab/>
      </w:r>
      <w:r w:rsidRPr="0038227B">
        <w:rPr>
          <w:noProof/>
          <w:sz w:val="36"/>
          <w:szCs w:val="36"/>
          <w:lang w:val="en-US" w:eastAsia="fr-FR"/>
        </w:rPr>
        <w:tab/>
        <w:t>&lt;script src="scripts/bootstrap/bootstrap.min.js"&gt;&lt;/script&gt;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&lt;/center&gt;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&lt;a href="admin.php" class="pull-right" style=" position:fixed; right:20px; top:20px; "&gt;Admin&lt;/a&gt;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  <w:t>&lt;/body&gt;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&lt;/html&gt;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logout.php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&lt;?php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session_start();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if(isset($_SESSION['email'])){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session_destroy();}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$ref= @$_GET['q'];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header("location:$ref");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dashboard.php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&lt;?php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include_once 'database.php';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session_start();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if(!(isset($_SESSION['email'])))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header("location:login.php");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else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$name = $_SESSION['name'];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$email = $_SESSION['email'];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include_once 'database.php';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&lt;!DOCTYPE 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&lt;head&gt;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&lt;meta charset="UTF-8"&gt;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&lt;meta name="viewport" content="width=device-width, initial-scale=1.0"&gt;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&lt;meta http-equiv="X-UA-Compatible" content="ie=edge"&gt;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&lt;title&gt;Dashboard | Online Quiz System&lt;/title&gt;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&lt;link  rel="stylesheet" href="css/bootstrap.min.css"/&gt;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&lt;link  rel="stylesheet" href="css/bootstrap-theme.min.css"/&gt; 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&lt;link rel="stylesheet" href="css/welccome.css"&gt;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&lt;link  rel="stylesheet" href="css/font.css"&gt;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</w:t>
      </w:r>
      <w:r w:rsidRPr="0038227B">
        <w:rPr>
          <w:noProof/>
          <w:sz w:val="36"/>
          <w:szCs w:val="36"/>
          <w:lang w:eastAsia="fr-FR"/>
        </w:rPr>
        <w:t>&lt;script src="js/jquery.js" type="text/javascript"&gt;&lt;/script&gt;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&lt;script src="js/bootstrap.min.js"  type="text/javascript"&gt;&lt;/script&gt;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&lt;/head&gt;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&lt;body&gt;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&lt;nav class="navbar navbar-default title1"&gt;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&lt;div class="container-fluid"&gt;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&lt;div class="navbar-header"&gt;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&lt;button type="button" class="navbar-toggle collapsed" data-toggle="collapse" data-target="#bs-example-navbar-collapse-1" aria-expanded="false"&gt;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&lt;span class="sr-only"&gt;Toggle navigation&lt;/span&gt;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&lt;span class="icon-bar"&gt;&lt;/span&gt;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&lt;span class="icon-bar"&gt;&lt;/span&gt;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&lt;span class="icon-bar"&gt;&lt;/span&gt;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&lt;/button&gt;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&lt;a class="navbar-brand" href="Javascript:void(0)"&gt;&lt;b&gt;Online Quiz System&lt;/b&gt;&lt;/a&gt;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&lt;div class="collapse navbar-collapse" id="bs-example-navbar-collapse-1"&gt;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&lt;ul class="nav navbar-nav navbar-left"&gt;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&lt;li &lt;?php if(@$_GET['q']==0) echo'class="active"'; ?&gt;&gt;&lt;a href="dashboard.php?q=0"&gt;Home&lt;span class="sr-only"&gt;(current)&lt;/span&gt;&lt;/a&gt;&lt;/li&gt;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&lt;li &lt;?php if(@$_GET['q']==1) echo'class="active"'; ?&gt;&gt;&lt;a href="dashboard.php?q=1"&gt;User&lt;/a&gt;&lt;/li&gt;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&lt;li &lt;?php if(@$_GET['q']==2) echo'class="active"'; ?&gt;&gt;&lt;a href="dashboard.php?q=2"&gt;Ranking&lt;/a&gt;&lt;/li&gt;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&lt;li class="dropdown &lt;?php if(@$_GET['q']==4 || @$_GET['q']==5) echo'active"'; ?&gt;"&gt;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&lt;li&gt;&lt;a href="dashboard.php?q=4"&gt;Add Quiz&lt;/a&gt;&lt;/li&gt;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&lt;li&gt;&lt;a href="dashboard.php?q=5"&gt;Remove Quiz&lt;/a&gt;&lt;/li&gt;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</w:t>
      </w:r>
      <w:r w:rsidRPr="0038227B">
        <w:rPr>
          <w:noProof/>
          <w:sz w:val="36"/>
          <w:szCs w:val="36"/>
          <w:lang w:eastAsia="fr-FR"/>
        </w:rPr>
        <w:t>&lt;/ul&gt;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&lt;ul class="nav navbar-nav navbar-right"&gt;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&lt;li &lt;?php echo''; ?&gt; &gt; &lt;a href="logout1.php?q=dashboard.php"&gt;&lt;span class="glyphicon glyphicon-log-out" aria-hidden="true"&gt;&lt;/span&gt;&amp;nbsp;Log out&lt;/a&gt;&lt;/li&gt;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&lt;/ul&gt;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&lt;/nav&gt;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&lt;div class="container"&gt;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&lt;div class="row"&gt;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&lt;div class="col-md-12"&gt;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&lt;?php if(@$_GET['q']==0)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echo "&lt;h1 style='color:white'&gt; Page Admin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  <w:t>&lt;/h1&gt;";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if(@$_GET['q']== 2)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$q=mysqli_query($con,"SELECT * FROM rank  ORDER BY score DESC " )or die('Error223');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echo  '&lt;div class="panel title"&gt;&lt;div class="table-responsive"&gt;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&lt;table class="table table-striped title1" 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&lt;tr style="color:red"&gt;&lt;td&gt;&lt;center&gt;&lt;b&gt;Rank&lt;/b&gt;&lt;/center&gt;&lt;/td&gt;&lt;td&gt;&lt;center&gt;&lt;b&gt;Name&lt;/b&gt;&lt;/center&gt;&lt;/td&gt;&lt;td&gt;&lt;center&gt;&lt;b&gt;Score&lt;/b&gt;&lt;/center&gt;&lt;/td&gt;&lt;/tr&gt;';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$c=0;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while($row=mysqli_fetch_array($q) 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$e=$row['email'];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$s=$row['score'];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$q12=mysqli_query($con,"SELECT * FROM user WHERE email='$e' " )or die('Error231');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while($row=mysqli_fetch_array($q12) 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</w:t>
      </w:r>
      <w:r w:rsidRPr="0038227B">
        <w:rPr>
          <w:noProof/>
          <w:sz w:val="36"/>
          <w:szCs w:val="36"/>
          <w:lang w:eastAsia="fr-FR"/>
        </w:rPr>
        <w:t>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        $name=$row['name'];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$college=$row['college'];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$c++;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'&lt;tr&gt;&lt;td style="color:#99cc32"&gt;&lt;center&gt;&lt;b&gt;'.$c.'&lt;/b&gt;&lt;/center&gt;&lt;/td&gt;&lt;td&gt;&lt;center&gt;'.$e.'&lt;/center&gt;&lt;/td&gt;&lt;td&gt;&lt;center&gt;'.$s.'&lt;/center&gt;&lt;/td&gt;';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echo '&lt;/table&gt;&lt;/div&gt;&lt;/div&gt;';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&lt;?php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if(@$_GET['q']==1)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$result = mysqli_query($con,"SELECT * FROM user") or die('Error');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 '&lt;div class="panel"&gt;&lt;div class="table-responsive"&gt;&lt;table class="table table-striped title1"&gt;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&lt;tr&gt;&lt;td&gt;&lt;center&gt;&lt;b&gt;Classement&lt;/b&gt;&lt;/center&gt;&lt;/td&gt;&lt;td&gt;&lt;center&gt;&lt;b&gt;Nom&lt;/b&gt;&lt;/center&gt;&lt;/td&gt;&lt;td&gt;&lt;center&gt;&lt;b&gt;College&lt;/b&gt;&lt;/center</w:t>
      </w:r>
      <w:r w:rsidRPr="0038227B">
        <w:rPr>
          <w:noProof/>
          <w:sz w:val="36"/>
          <w:szCs w:val="36"/>
          <w:lang w:val="en-US" w:eastAsia="fr-FR"/>
        </w:rPr>
        <w:lastRenderedPageBreak/>
        <w:t>&gt;&lt;/td&gt;&lt;td&gt;&lt;center&gt;&lt;b&gt;Email&lt;/b&gt;&lt;/center&gt;&lt;/td&gt;&lt;td&gt;&lt;center&gt;&lt;b&gt;Action&lt;/b&gt;&lt;/center&gt;&lt;/td&gt;&lt;/tr&gt;';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$c=1;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while($row = mysqli_fetch_array($result))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$name = $row['name'];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$email = $row['email'];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$college = $row['college'];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echo '&lt;tr&gt;&lt;td&gt;&lt;center&gt;'.$c++.'&lt;/center&gt;&lt;/td&gt;&lt;td&gt;&lt;center&gt;'.$name.'&lt;/center&gt;&lt;/td&gt;&lt;td&gt;&lt;center&gt;'.$college.'&lt;/center&gt;&lt;/td&gt;&lt;td&gt;&lt;center&gt;'.$email.'&lt;/center&gt;&lt;/td&gt;&lt;td&gt;&lt;center&gt;&lt;a title="Delete User" href="update.php?demail='.$email.'"&gt;&lt;b&gt;&lt;span class="glyphicon glyphicon-trash" aria-hidden="true"&gt;&lt;/span&gt;&lt;/b&gt;&lt;/a&gt;&lt;/center&gt;&lt;/td&gt;&lt;/tr&gt;';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$c=0;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'&lt;/table&gt;&lt;/div&gt;&lt;/div&gt;';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&lt;?php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if(@$_GET['q']==4 &amp;&amp; !(@$_GET['step']) )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'&lt;div class="row"&gt;&lt;span class="title1" style="margin-left:40%;font-size:30px;color:#fff;"&gt;&lt;b&gt;Entrer les details du quiz&lt;/b&gt;&lt;/span&gt;&lt;br /&gt;&lt;br /&gt;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&lt;div class="col-md-3"&gt;&lt;/div&gt;&lt;div class="col-md-6"&gt;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&lt;form class="form-horizontal title1" name="form" action="update.php?q=addquiz"  method="POST"&gt;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&lt;fieldset&gt;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&lt;label class="col-md-12 control-label" for="name"&gt;&lt;/label&gt;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&lt;div class="col-md-12"&gt;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&lt;input id="name" name="name" placeholder="Titre du quiz" class="form-control input-md" type="text"&gt;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&lt;label class="col-md-12 control-label" for="total"&gt;&lt;/label&gt;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                &lt;div class="col-md-12"&gt;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&lt;input id="total" name="total" placeholder="Nombre total des questions" class="form-control input-md" type="number"&gt;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&lt;label class="col-md-12 control-label" for="right"&gt;&lt;/label&gt;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&lt;div class="col-md-12"&gt;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&lt;input id="right" name="right" placeholder="Combien de point pour chaque question" class="form-control input-md" min="0" type="number"&gt;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&lt;label class="col-md-12 control-label" for="wrong"&gt;&lt;/label&gt;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&lt;div class="col-md-12"&gt;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                    &lt;input id="wrong" name="wrong" placeholder="Point enleve lors de une erreur" class="form-control input-md" min="0" type="number"&gt;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&lt;label class="col-md-12 control-label" for=""&gt;&lt;/label&gt;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</w:t>
      </w:r>
      <w:r w:rsidRPr="0038227B">
        <w:rPr>
          <w:noProof/>
          <w:sz w:val="36"/>
          <w:szCs w:val="36"/>
          <w:lang w:eastAsia="fr-FR"/>
        </w:rPr>
        <w:t xml:space="preserve">&lt;div class="col-md-12"&gt;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&lt;input  type="submit" style="margin-left:45%" class="btn btn-primary" value="Ajouter" class="btn btn-primary"/&gt;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&lt;/fieldset&gt;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&lt;/form&gt;&lt;/div&gt;';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&lt;?php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if(@$_GET['q']==4 &amp;&amp; (@$_GET['step'])==2 )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'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&lt;div class="row"&gt;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&lt;span class="title1" style="margin-left:40%;font-size:30px;"&gt;&lt;b&gt;Entrer les details du quiz&lt;/b&gt;&lt;/span&gt;&lt;br /&gt;&lt;br /&gt;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&lt;div class="col-md-3"&gt;&lt;/div&gt;&lt;div class="col-md-6"&gt;&lt;form class="form-horizontal title1" name="form" action="update.php?q=addqns&amp;n='.@$_GET['n'].'&amp;eid='.@$_GET['eid'].'&amp;ch=4 "  method="POST"&gt;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&lt;fieldset&gt;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for($i=1;$i&lt;=@$_GET['n'];$i++)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echo '&lt;b&gt;Question number&amp;nbsp;'.$i.'&amp;nbsp;:&lt;/&gt;&lt;br /&gt;&lt;!-- Text input--&gt;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&lt;label class="col-md-12 control-label" for="qns'.$i.' "&gt;&lt;/label&gt;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&lt;div class="col-md-12"&gt;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                        &lt;textarea rows="3" cols="5" name="qns'.$i.'" class="form-control" placeholder="Write question number '.$i.' here..."&gt;&lt;/textarea&gt;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&lt;label class="col-md-12 control-label" for="'.$i.'1"&gt;&lt;/label&gt;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&lt;div class="col-md-12"&gt;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    &lt;input id="'.$i.'1" name="'.$i.'1" placeholder="Enterez option a" class="form-control input-md" type="text"&gt;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&lt;label class="col-md-12 control-label" for="'.$i.'2"&gt;&lt;/label&gt;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&lt;div class="col-md-12"&gt;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    &lt;input id="'.$i.'2" name="'.$i.'2" placeholder="Enterez option b" class="form-control input-md" type="text"&gt;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&lt;label class="col-md-12 control-label" for="'.$i.'3"&gt;&lt;/label&gt;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&lt;div class="col-md-12"&gt;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    &lt;input id="'.$i.'3" name="'.$i.'3" placeholder="Enterez option c" class="form-control input-md" type="text"&gt;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&lt;label class="col-md-12 control-label" for="'.$i.'4"&gt;&lt;/label&gt;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&lt;div class="col-md-12"&gt;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    &lt;input id="'.$i.'4" name="'.$i.'4" placeholder="Enterez option d" class="form-control input-md" type="text"&gt;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&lt;br /&gt;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&lt;b&gt;Correct answer&lt;/b&gt;:&lt;br /&gt;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                &lt;select id="ans'.$i.'" name="ans'.$i.'" placeholder="la bonne reponse " class="form-control input-md" 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</w:t>
      </w:r>
      <w:r w:rsidRPr="0038227B">
        <w:rPr>
          <w:noProof/>
          <w:sz w:val="36"/>
          <w:szCs w:val="36"/>
          <w:lang w:eastAsia="fr-FR"/>
        </w:rPr>
        <w:t>&lt;option value="a"&gt;Selectionnez la reponse pour la question '.$i.'&lt;/option&gt;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                &lt;option value="a"&gt; option a&lt;/option&gt;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                &lt;option value="b"&gt; option b&lt;/option&gt;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                &lt;option value="c"&gt; option c&lt;/option&gt;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                &lt;option value="d"&gt; option d&lt;/option&gt; &lt;/select&gt;&lt;br /&gt;&lt;br /&gt;';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    </w:t>
      </w:r>
      <w:r w:rsidRPr="0038227B">
        <w:rPr>
          <w:noProof/>
          <w:sz w:val="36"/>
          <w:szCs w:val="36"/>
          <w:lang w:val="en-US" w:eastAsia="fr-FR"/>
        </w:rPr>
        <w:t>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'&lt;div class="form-group"&gt;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&lt;label class="col-md-12 control-label" for=""&gt;&lt;/label&gt;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&lt;div class="col-md-12"&gt;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    &lt;input  type="submit" style="margin-left:45%" class="btn btn-primary" value="ajouter" class="btn btn-primary"/&gt;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&lt;/fieldset&gt;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&lt;/form&gt;&lt;/div&gt;';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&lt;?php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if(@$_GET['q']==5)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$result = mysqli_query($con,"SELECT * FROM quiz ORDER BY date DESC") or die('Error');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 '&lt;div class="panel"&gt;&lt;div class="table-responsive"&gt;&lt;table class="table table-striped title1"&gt;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&lt;tr&gt;&lt;td&gt;&lt;center&gt;&lt;b&gt;S.N.&lt;/b&gt;&lt;/center&gt;&lt;/td&gt;&lt;td&gt;&lt;center&gt;&lt;b&gt;Topic&lt;/b&gt;&lt;/center&gt;&lt;/td&gt;&lt;td&gt;&lt;center&gt;&lt;b&gt;Total question&lt;/b&gt;&lt;/center&gt;&lt;/td&gt;&lt;td&gt;&lt;center&gt;&lt;b&gt;Marks&lt;/b&gt;&lt;/center&gt;&lt;/td&gt;&lt;td&gt;&lt;center&gt;&lt;b&gt;Action&lt;/b&gt;&lt;/center&gt;&lt;/td&gt;&lt;/tr&gt;';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$c=1;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while($row = mysqli_fetch_array($result))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$title = $row['title'];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$total = $row['total'];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$sahi = $row['sahi'];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$eid = $row['eid'];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        echo '&lt;tr&gt;&lt;td&gt;&lt;center&gt;'.$c++.'&lt;/center&gt;&lt;/td&gt;&lt;td&gt;&lt;center&gt;'.$title.'&lt;/center&gt;&lt;/td&gt;&lt;td&gt;&lt;center&gt;'.$total.'&lt;/center&gt;&lt;/td&gt;&lt;td&gt;&lt;center&gt;'.$sahi*$total.'&lt;/center&gt;&lt;/td&gt;</w:t>
      </w:r>
      <w:bookmarkStart w:id="0" w:name="_GoBack"/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&lt;td&gt;&lt;center&gt;&lt;b&gt;&lt;a href="update.php?q=rmquiz&amp;eid='.$eid.'" class="pull-right btn sub1" style="margin:0px;background:red;color:black"&gt;&lt;span class="glyphicon glyphicon-trash" aria-hidden="true"&gt;&lt;/span&gt;&amp;nbsp;&lt;span class="title1"&gt;&lt;b&gt;Remove&lt;/b&gt;&lt;/span&gt;&lt;/a&gt;&lt;/b&gt;&lt;/center&gt;&lt;/td&gt;&lt;/tr&gt;';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$c=0;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'&lt;/table&gt;&lt;/div&gt;&lt;/div&gt;';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&lt;/body&gt;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&lt;/html&gt;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databsae.php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&lt;?php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>$con= new mysqli('localhost','root','root','exam')or die("Could not connect to mysql".mysqli_error($con));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welcome.php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&lt;?php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include_once 'database.php';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session_start();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if(!(isset($_SESSION['email'])))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header("location:login.php");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else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$name = $_SESSION['name'];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$email = $_SESSION['email'];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include_once 'database.php';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</w:t>
      </w:r>
      <w:r w:rsidRPr="0038227B">
        <w:rPr>
          <w:noProof/>
          <w:sz w:val="36"/>
          <w:szCs w:val="36"/>
          <w:lang w:eastAsia="fr-FR"/>
        </w:rPr>
        <w:t>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>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>&lt;!DOCTYPE html&gt;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>&lt;html lang="en"&gt;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&lt;head&gt;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&lt;meta charset="UTF-8"&gt;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&lt;meta name="viewport" content="width=device-width, initial-scale=1.0"&gt;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&lt;meta http-equiv="X-UA-Compatible" content="ie=edge"&gt;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&lt;title&gt;Going For Gold&lt;/title&gt;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&lt;link  rel="stylesheet" href="css/bootstrap.min.css"/&gt;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&lt;link  rel="stylesheet" href="css/bootstrap-theme.min.css"/&gt; 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&lt;link rel="stylesheet" href="css/welccome.css"&gt;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&lt;link  rel="stylesheet" href="css/font.css"&gt;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&lt;script src="js/jquery.js" type="text/javascript"&gt;&lt;/script&gt;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&lt;script src="js/bootstrap.min.js"  type="text/javascript"&gt;&lt;/script&gt;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&lt;/head&gt;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>&lt;body&gt;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&lt;nav class="navbar navbar-default title1"&gt;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&lt;div class="container-fluid"&gt;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&lt;div class="navbar-header"&gt;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&lt;button type="button" class="navbar-toggle collapsed" data-toggle="collapse" data-target="#bs-example-navbar-collapse-1" aria-expanded="false"&gt;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&lt;span class="sr-only"&gt;Toggle navigation&lt;/span&gt;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&lt;span class="icon-bar"&gt;&lt;/span&gt;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&lt;span class="icon-bar"&gt;&lt;/span&gt;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&lt;span class="icon-bar"&gt;&lt;/span&gt;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&lt;/button&gt;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&lt;a class="navbar-brand" href="#"&gt;&lt;b &gt;Going For Gold&lt;/b&gt;&lt;/a&gt;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&lt;!-- Collect the nav links, forms, and other content for toggling --&gt;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&lt;div class="collapse navbar-collapse" id="bs-example-navbar-collapse-1"&gt;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&lt;ul class="nav navbar-nav navbar-left"&gt;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&lt;li &lt;?php if(@$_GET['q']==1) echo'class="active"'; ?&gt; &gt;&lt;a href="welcome.php?q=1"&gt;&lt;span class="glyphicon glyphicon-home" aria-hidden="true"&gt;&lt;/span&gt;&amp;nbsp;Accueil&lt;span class="sr-only"&gt;(current)&lt;/span&gt;&lt;/a&gt;&lt;/li&gt;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&lt;li &lt;?php if(@$_GET['q']==2) echo'class="active"'; ?&gt;&gt; &lt;a href="welcome.php?q=2"&gt;&lt;span class="glyphicon glyphicon-list-alt" aria-hidden="true"&gt;&lt;/span&gt;&amp;nbsp;Historique&lt;/a&gt;&lt;/li&gt;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&lt;li &lt;?php if(@$_GET['q']==3) echo'class="active"'; ?&gt;&gt; &lt;a href="welcome.php?q=3"&gt;&lt;span class="glyphicon glyphicon-stats" aria-hidden="true"&gt;&lt;/span&gt;&amp;nbsp;Classement&lt;/a&gt;&lt;/li&gt;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&lt;/ul&gt;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&lt;ul class="nav navbar-nav navbar-right"&gt;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&lt;li &lt;?php echo''; ?&gt; &gt; &lt;a href="logout.php?q=welcome.php"&gt;&lt;span class="glyphicon glyphicon-log-out" aria-hidden="true"&gt;&lt;/span&gt;&amp;nbsp;Deconnexion&lt;/a&gt;&lt;/li&gt;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&lt;/ul&gt;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&lt;/div&gt;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&lt;/nav&gt;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&lt;br&gt;&lt;br&gt;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&lt;div class="container"&gt;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&lt;div class="row"&gt;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&lt;div class="col-md-12"&gt;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&lt;?php if(@$_GET['q']==1)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$result = mysqli_query($con,"SELECT * FROM quiz ORDER BY date DESC") or die('Error');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echo  '&lt;div class="panel"&gt;&lt;div class="table-responsive"&gt;&lt;table class="table table-striped title1"&gt;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</w:t>
      </w:r>
      <w:r w:rsidRPr="0038227B">
        <w:rPr>
          <w:noProof/>
          <w:sz w:val="36"/>
          <w:szCs w:val="36"/>
          <w:lang w:eastAsia="fr-FR"/>
        </w:rPr>
        <w:t xml:space="preserve">&lt;tr&gt;&lt;td&gt;&lt;center&gt;&lt;b&gt;S.N.&lt;/b&gt;&lt;/center&gt;&lt;/td&gt;&lt;td&gt;&lt;center&gt;&lt;b&gt;Topic&lt;/b&gt;&lt;/center&gt;&lt;/td&gt;&lt;td&gt;&lt;center&gt;&lt;b&gt;Total </w:t>
      </w:r>
      <w:r w:rsidRPr="0038227B">
        <w:rPr>
          <w:noProof/>
          <w:sz w:val="36"/>
          <w:szCs w:val="36"/>
          <w:lang w:eastAsia="fr-FR"/>
        </w:rPr>
        <w:lastRenderedPageBreak/>
        <w:t>question&lt;/b&gt;&lt;/center&gt;&lt;/td&gt;&lt;td&gt;&lt;center&gt;&lt;b&gt;Marks&lt;/center&gt;&lt;/b&gt;&lt;/td&gt;&lt;td&gt;&lt;center&gt;&lt;b&gt;Action&lt;/b&gt;&lt;/center&gt;&lt;/td&gt;&lt;/tr&gt;';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</w:t>
      </w:r>
      <w:r w:rsidRPr="0038227B">
        <w:rPr>
          <w:noProof/>
          <w:sz w:val="36"/>
          <w:szCs w:val="36"/>
          <w:lang w:val="en-US" w:eastAsia="fr-FR"/>
        </w:rPr>
        <w:t>$c=1;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while($row = mysqli_fetch_array($result))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$title = $row['title'];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$total = $row['total'];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$sahi = $row['sahi'];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$eid = $row['eid'];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$q12=mysqli_query($con,"SELECT score FROM history WHERE eid='$eid' AND email='$email'" )or die('Error98');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$rowcount=mysqli_num_rows($q12);</w:t>
      </w:r>
      <w:r w:rsidRPr="0038227B">
        <w:rPr>
          <w:noProof/>
          <w:sz w:val="36"/>
          <w:szCs w:val="36"/>
          <w:lang w:val="en-US" w:eastAsia="fr-FR"/>
        </w:rPr>
        <w:tab/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if($rowcount == 0){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'&lt;tr&gt;&lt;td&gt;&lt;center&gt;'.$c++.'&lt;/center&gt;&lt;/td&gt;&lt;td&gt;&lt;center&gt;'.$title.'&lt;/center&gt;&lt;/td&gt;&lt;td&gt;&lt;center&gt;'.$total.'&lt;/center&gt;&lt;/td&gt;&lt;td&gt;&lt;center&gt;'.$sahi*$total.'&lt;/center&gt;&lt;/td&gt;&lt;td&gt;&lt;center&gt;&lt;b&gt;&lt;a href="welcome.php?q=quiz&amp;step=2&amp;eid='.$eid.'&amp;n=1&amp;t='.$total.'" class="btn sub1" style="color:black;margin:0px;background:#1de9b6"&gt;&lt;span class="glyphicon glyphicon-new-window" aria-hidden="true"&gt;&lt;/span&gt;&amp;nbsp;&lt;span class="title1"&gt;&lt;b&gt;Start&lt;/b&gt;&lt;/span&gt;&lt;/a&gt;&lt;/b&gt;&lt;/center&gt;&lt;/td&gt;&lt;/tr&gt;';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else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echo '&lt;tr style="color:#99cc32"&gt;&lt;td&gt;&lt;center&gt;'.$c++.'&lt;/center&gt;&lt;/td&gt;&lt;td&gt;&lt;center&gt;'.$title.'&amp;nbsp;&lt;span title="This quiz is already solve by you" class="glyphicon glyphicon-ok" aria-hidden="true"&gt;&lt;/span&gt;&lt;/center&gt;&lt;/td&gt;&lt;td&gt;&lt;center&gt;'.$total.'&lt;/center&gt;&lt;/td&gt;&lt;td&gt;&lt;center&gt;'.$sahi*$total.'&lt;/center&gt;&lt;/td&gt;&lt;td&gt;&lt;center&gt;&lt;b&gt;&lt;a href="update.php?q=quizre&amp;step=25&amp;eid='.$eid.'&amp;n=1&amp;t='.$total.'" class="pull-right btn sub1" style="color:black;margin:0px;background:red"&gt;&lt;span class="glyphicon glyphicon-repeat" aria-hidden="true"&gt;&lt;/span&gt;&amp;nbsp;&lt;span class="title1"&gt;&lt;b&gt;Restart&lt;/b&gt;&lt;/span&gt;&lt;/a&gt;&lt;/b&gt;&lt;/center&gt;&lt;/td&gt;&lt;/tr&gt;';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$c=0;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echo '&lt;/table&gt;&lt;/div&gt;&lt;/div&gt;';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</w:t>
      </w:r>
      <w:r w:rsidRPr="0038227B">
        <w:rPr>
          <w:noProof/>
          <w:sz w:val="36"/>
          <w:szCs w:val="36"/>
          <w:lang w:eastAsia="fr-FR"/>
        </w:rPr>
        <w:t>}?&gt;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&lt;?php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if(@$_GET['q']== 'quiz' &amp;&amp; @$_GET['step']== 2)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lastRenderedPageBreak/>
        <w:t xml:space="preserve">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    $eid=@$_GET['eid'];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    $sn=@$_GET['n'];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    </w:t>
      </w:r>
      <w:r w:rsidRPr="0038227B">
        <w:rPr>
          <w:noProof/>
          <w:sz w:val="36"/>
          <w:szCs w:val="36"/>
          <w:lang w:val="en-US" w:eastAsia="fr-FR"/>
        </w:rPr>
        <w:t>$total=@$_GET['t'];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$q=mysqli_query($con,"SELECT * FROM questions WHERE eid='$eid' AND sn='$sn' " 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'&lt;div class="panel" style="margin:5%"&gt;';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while($row=mysqli_fetch_array($q) 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$qns=$row['qns'];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$qid=$row['qid'];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echo '&lt;b&gt;Question &amp;nbsp;'.$sn.'&amp;nbsp;::&lt;br /&gt;&lt;br /&gt;'.$qns.'&lt;/b&gt;&lt;br /&gt;&lt;br /&gt;';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$q=mysqli_query($con,"SELECT * FROM options WHERE qid='$qid' " 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'&lt;form action="update.php?q=quiz&amp;step=2&amp;eid='.$eid.'&amp;n='.$sn.'&amp;t='.$total.'&amp;qid='.$qid.'" method="POST"  class="form-horizontal"&gt;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&lt;br /&gt;';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while($row=mysqli_fetch_array($q) 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$option=$row['option'];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$optionid=$row['optionid'];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echo'&lt;input type="radio" name="ans" value="'.$optionid.'"&gt;&amp;nbsp;'.$option.'&lt;br /&gt;&lt;br /&gt;';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echo'&lt;br /&gt;&lt;button type="submit" class="btn btn-primary"&gt;&lt;span class="glyphicon glyphicon-lock" aria-hidden="true"&gt;&lt;/span&gt;&amp;nbsp;Submit&lt;/button&gt;&lt;/form&gt;&lt;/div&gt;';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</w:t>
      </w:r>
      <w:r w:rsidRPr="0038227B">
        <w:rPr>
          <w:noProof/>
          <w:sz w:val="36"/>
          <w:szCs w:val="36"/>
          <w:lang w:eastAsia="fr-FR"/>
        </w:rPr>
        <w:t>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if(@$_GET['q']== 'result' &amp;&amp; @$_GET['eid'])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$eid=@$_GET['eid'];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$q=mysqli_query($con,"SELECT * FROM history WHERE eid='$eid' AND email='$email' " )or die('Error157');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 '&lt;div class="panel"&gt;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&lt;center&gt;&lt;h1 class="title" style="color:#660033"&gt;Result&lt;/h1&gt;&lt;center&gt;&lt;br /&gt;&lt;table class="table table-striped title1" style="font-size:20px;font-weight:1000;"&gt;';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    while($row=mysqli_fetch_array($q) 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$s=$row['score'];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$w=$row['wrong'];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$r=$row['sahi'];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$qa=$row['level'];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echo '&lt;tr style="color:#66CCFF"&gt;&lt;td&gt;Total Questions&lt;/td&gt;&lt;td&gt;'.$qa.'&lt;/td&gt;&lt;/tr&gt;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&lt;tr style="color:#99cc32"&gt;&lt;td&gt;right Answer&amp;nbsp;&lt;span class="glyphicon glyphicon-ok-circle" aria-hidden="true"&gt;&lt;/span&gt;&lt;/td&gt;&lt;td&gt;'.$r.'&lt;/td&gt;&lt;/tr&gt;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&lt;tr style="color:red"&gt;&lt;td&gt;Wrong Answer&amp;nbsp;&lt;span class="glyphicon glyphicon-remove-circle" aria-hidden="true"&gt;&lt;/span&gt;&lt;/td&gt;&lt;td&gt;'.$w.'&lt;/td&gt;&lt;/tr&gt;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    &lt;tr style="color:#66CCFF"&gt;&lt;td&gt;Score&amp;nbsp;&lt;span class="glyphicon glyphicon-star" aria-hidden="true"&gt;&lt;/span&gt;&lt;/td&gt;&lt;td&gt;'.$s.'&lt;/td&gt;&lt;/tr&gt;';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$q=mysqli_query($con,"SELECT * FROM rank WHERE  email='$email' " )or die('Error157');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while($row=mysqli_fetch_array($q) 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        $s=$row['score'];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echo '&lt;tr style="color:#990000"&gt;&lt;td&gt;Overall Score&amp;nbsp;&lt;span class="glyphicon glyphicon-stats" aria-hidden="true"&gt;&lt;/span&gt;&lt;/td&gt;&lt;td&gt;'.$s.'&lt;/td&gt;&lt;/tr&gt;';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'&lt;/table&gt;&lt;/div&gt;';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</w:t>
      </w:r>
      <w:r w:rsidRPr="0038227B">
        <w:rPr>
          <w:noProof/>
          <w:sz w:val="36"/>
          <w:szCs w:val="36"/>
          <w:lang w:eastAsia="fr-FR"/>
        </w:rPr>
        <w:t>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&lt;?php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if(@$_GET['q']== 2)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$q=mysqli_query($con,"SELECT * FROM history WHERE email='$email' ORDER BY date DESC " )or die('Error197');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 '&lt;div class="panel title"&gt;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&lt;table class="table table-striped title1" 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&lt;tr style="color:black;"&gt;&lt;td&gt;&lt;center&gt;&lt;b&gt;S.N.&lt;/b&gt;&lt;/center&gt;&lt;/td&gt;&lt;td&gt;&lt;center&gt;&lt;b&gt;Quiz&lt;/b&gt;&lt;/center&gt;&lt;/td&gt;&lt;td&gt;&lt;center&gt;&lt;b&gt;Question Solved&lt;/b&gt;&lt;/center&gt;&lt;/td&gt;&lt;td&gt;&lt;center&gt;&lt;b&gt;Right&lt;/b&gt;&lt;/center&gt;&lt;/td&gt;&lt;td&gt;&lt;center&gt;&lt;b&gt;Wrong&lt;b&gt;&lt;/center&gt;&lt;/td&gt;&lt;td&gt;&lt;center&gt;&lt;b&gt;Score&lt;/b&gt;&lt;/center&gt;&lt;/td&gt;';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    $c=0;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while($row=mysqli_fetch_array($q) 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$eid=$row['eid'];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$s=$row['score'];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$w=$row['wrong'];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$r=$row['sahi'];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$qa=$row['level'];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$q23=mysqli_query($con,"SELECT title FROM quiz WHERE  eid='$eid' " )or die('Error208');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while($row=mysqli_fetch_array($q23) 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{  $title=$row['title'];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$c++;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'&lt;tr&gt;&lt;td&gt;&lt;center&gt;'.$c.'&lt;/center&gt;&lt;/td&gt;&lt;td&gt;&lt;center&gt;'.$title.'&lt;/center&gt;&lt;/td&gt;&lt;td&gt;&lt;center&gt;'.$qa.'&lt;/center&gt;&lt;/td&gt;&lt;td&gt;&lt;center&gt;'.$r.'&lt;/center&gt;&lt;/td&gt;&lt;td&gt;&lt;center&gt;'.$w.'&lt;/center&gt;&lt;/td&gt;&lt;td&gt;&lt;center&gt;'.$s.'&lt;/center&gt;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</w:t>
      </w:r>
      <w:r w:rsidRPr="0038227B">
        <w:rPr>
          <w:noProof/>
          <w:sz w:val="36"/>
          <w:szCs w:val="36"/>
          <w:lang w:eastAsia="fr-FR"/>
        </w:rPr>
        <w:t>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    echo'&lt;/table&gt;&lt;/div&gt;';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  <w:r w:rsidRPr="0038227B">
        <w:rPr>
          <w:noProof/>
          <w:sz w:val="36"/>
          <w:szCs w:val="36"/>
          <w:lang w:eastAsia="fr-FR"/>
        </w:rPr>
        <w:t xml:space="preserve">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if(@$_GET['q']== 3) 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$q=mysqli_query($con,"SELECT * FROM rank ORDER BY score DESC " )or die('Error223');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 '&lt;div class="panel title"&gt;&lt;div class="table-responsive"&gt;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&lt;table class="table table-striped title1" 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&lt;tr style="color:red"&gt;&lt;td&gt;&lt;center&gt;&lt;b&gt;Rank&lt;/b&gt;&lt;/center&gt;&lt;/td&gt;&lt;td&gt;&lt;center&gt;&lt;b&gt;Name&lt;/b&gt;&lt;/center&gt;&lt;/td&gt;&lt;td&gt;&lt;center&gt;&lt;b&gt;Email&lt;/b&gt;&lt;/center&gt;&lt;/td&gt;&lt;td&gt;&lt;center&gt;&lt;b&gt;Score&lt;/b&gt;&lt;/center&gt;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$c=0;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while($row=mysqli_fetch_array($q) 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$e=$row['email'];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$s=$row['score'];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$q12=mysqli_query($con,"SELECT * FROM user WHERE email='$e' " )or die('Error231');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while($row=mysqli_fetch_array($q12) )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{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lastRenderedPageBreak/>
        <w:t xml:space="preserve">                                $name=$row['name'];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$c++;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    echo '&lt;tr&gt;&lt;td style="color:black"&gt;&lt;center&gt;&lt;b&gt;'.$c.'&lt;/b&gt;&lt;/center&gt;&lt;/td&gt;&lt;td&gt;&lt;center&gt;'.$name.'&lt;/center&gt;&lt;/td&gt;&lt;td&gt;&lt;center&gt;'.$e.'&lt;/center&gt;&lt;/td&gt;&lt;td&gt;&lt;center&gt;'.$s.'&lt;/center&gt;&lt;/td&gt;&lt;/tr&gt;';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    echo '&lt;/table&gt;&lt;/div&gt;&lt;/div&gt;';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    }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 xml:space="preserve">                ?&gt;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&lt;/body&gt;</w:t>
      </w:r>
    </w:p>
    <w:p w:rsidR="0038227B" w:rsidRPr="0038227B" w:rsidRDefault="0038227B" w:rsidP="0038227B">
      <w:pPr>
        <w:spacing w:after="200"/>
        <w:rPr>
          <w:noProof/>
          <w:sz w:val="36"/>
          <w:szCs w:val="36"/>
          <w:lang w:val="en-US" w:eastAsia="fr-FR"/>
        </w:rPr>
      </w:pPr>
      <w:r w:rsidRPr="0038227B">
        <w:rPr>
          <w:noProof/>
          <w:sz w:val="36"/>
          <w:szCs w:val="36"/>
          <w:lang w:val="en-US" w:eastAsia="fr-FR"/>
        </w:rPr>
        <w:t>&lt;/html&gt;</w:t>
      </w:r>
    </w:p>
    <w:bookmarkEnd w:id="0"/>
    <w:p w:rsidR="0038227B" w:rsidRPr="0038227B" w:rsidRDefault="0038227B" w:rsidP="0038227B">
      <w:pPr>
        <w:spacing w:after="200"/>
        <w:rPr>
          <w:noProof/>
          <w:color w:val="FF0000"/>
          <w:sz w:val="48"/>
          <w:szCs w:val="48"/>
          <w:lang w:val="en-US" w:eastAsia="fr-FR"/>
        </w:rPr>
      </w:pPr>
      <w:r w:rsidRPr="0038227B">
        <w:rPr>
          <w:noProof/>
          <w:color w:val="FF0000"/>
          <w:sz w:val="48"/>
          <w:szCs w:val="48"/>
          <w:lang w:val="en-US" w:eastAsia="fr-FR"/>
        </w:rPr>
        <w:t>SYNTAX SQL :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CREATE TABLE `admin` (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`admin_id` int(11)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`email` varchar(50)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`password` varchar(500) NOT NULL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) ENGINE=InnoDB DEFAULT CHARSET=utf8;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INSERT INTO `admin` (`admin_id`, `email`, `password`) VALUES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(1, 'suryaprasadtripathy8@gmail.com', 'pinkylove');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CREATE TABLE `answer` (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`qid` text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`ansid` text NOT NULL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) ENGINE=InnoDB DEFAULT CHARSET=utf8;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>INSERT INTO `answer` (`qid`, `ansid`) VALUES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('5b13ed3a6e006', '5b13ed3a9436a'),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('5b13ed72489d8', '5b13ed7263d70'),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('5b141d712647f', '5b141d71485b9'),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('5b141d718f873', '5b141d71978be'),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('5b141d71ddb46', '5b141d71e5f43'),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('5b141d721a738', '5b141d7222884'),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('5b141d7260b7d', '5b141d7268b9a'),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('5b141d72a6fa1', '5b141d72aefcb'),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('5b141d72d7a1c', '5b141d72dfa7b'),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('5b141d731429b', '5b141d731c234'),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('5b141d7345176', '5b141d734cd1b'),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('5b141d737ddfc', '5b141d73858df'),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('5b1422651fdde', '5b1422654ab51'),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('5b14226574ed5', '5b1422657d064'),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('5b142265b5d08', '5b142265c09f5'),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>('5b1422661d93f', '5b14226635e0d'),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('5b14226663cf4', '5b1422666bf2b'),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('5b1422669481b', '5b1422669c8ea'),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('5b142266c525c', '5b142266cd369'),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('5b14226711d91', '5b14226719fb1'),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('5b1422674286d', '5b1422674a9ee'),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('5b1422677371f', '5b1422677b3fc');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CREATE TABLE `history` (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`email` varchar(50)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`eid` text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`score` int(11)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`level` int(11)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`sahi` int(11)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`wrong` int(11)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 xml:space="preserve">  `date` timestamp NOT NULL DEFAULT CURRENT_TIMESTAMP ON UPDATE CURRENT_TIMESTAMP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) ENGINE=InnoDB DEFAULT CHARSET=utf8;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CREATE TABLE `options` (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`qid` varchar(50)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`option` varchar(5000)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`optionid` text NOT NULL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) ENGINE=InnoDB DEFAULT CHARSET=utf8;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INSERT INTO `options` (`qid`, `option`, `optionid`) VALUES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('5b13ed3a6e006', 'sdb', '5b13ed3a9436a'),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('5b13ed3a6e006', 'jsdb', '5b13ed3a94374'),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>('5b13ed3a6e006', 'dsbv', '5b13ed3a94377'),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('5b13ed3a6e006', 'jbdv', '5b13ed3a94379'),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('5b13ed72489d8', 'vsdv', '5b13ed7263d70'),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('5b13ed72489d8', 'vsdv', '5b13ed7263d7a'),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('5b13ed72489d8', 'vsdv', '5b13ed7263d7d'),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('5b13ed72489d8', 'vsdv', '5b13ed7263d80'),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('5b141d712647f', 'Personal Home Page', '5b141d71485b9'),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('5b141d712647f', 'Private Home Page', '5b141d71485dc'),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('5b141d712647f', 'Pretext Hypertext Processor', '5b141d71485e0'),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('5b141d712647f', 'Preprocessor Home Page', '5b141d71485e4'),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('5b141d718f873', 'Rasmus Lerdorf', '5b141d71978be'),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('5b141d718f873', 'Willam Makepiece', '5b141d71978cc'),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>('5b141d718f873', 'Drek Kolkevi', '5b141d71978d1'),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('5b141d718f873', 'List Barely', '5b141d71978d4'),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('5b141d71ddb46', '.html', '5b141d71e5f2b'),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('5b141d71ddb46', '.ph', '5b141d71e5f3c'),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('5b141d71ddb46', '.php', '5b141d71e5f43'),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('5b141d71ddb46', '.xml', '5b141d71e5f48'),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('5b141d721a738', 'for loop', '5b141d7222820'),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('5b141d721a738', 'do-while loop', '5b141d722282f'),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('5b141d721a738', 'foreach loop', '5b141d7222880'),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('5b141d721a738', 'All of the above', '5b141d7222884'),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('5b141d7260b7d', 'echo (â€œHello Worldâ€</w:t>
      </w:r>
      <w:r w:rsidRPr="0038227B">
        <w:rPr>
          <w:rFonts w:ascii="Calibri" w:hAnsi="Calibri" w:cs="Calibri"/>
          <w:noProof/>
          <w:sz w:val="48"/>
          <w:szCs w:val="48"/>
          <w:lang w:eastAsia="fr-FR"/>
        </w:rPr>
        <w:t></w:t>
      </w:r>
      <w:r w:rsidRPr="0038227B">
        <w:rPr>
          <w:noProof/>
          <w:sz w:val="48"/>
          <w:szCs w:val="48"/>
          <w:lang w:val="en-US" w:eastAsia="fr-FR"/>
        </w:rPr>
        <w:t>);', '5b141d7268b8a'),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('5b141d7260b7d', 'print (â€œHello Worldâ€</w:t>
      </w:r>
      <w:r w:rsidRPr="0038227B">
        <w:rPr>
          <w:rFonts w:ascii="Calibri" w:hAnsi="Calibri" w:cs="Calibri"/>
          <w:noProof/>
          <w:sz w:val="48"/>
          <w:szCs w:val="48"/>
          <w:lang w:eastAsia="fr-FR"/>
        </w:rPr>
        <w:t></w:t>
      </w:r>
      <w:r w:rsidRPr="0038227B">
        <w:rPr>
          <w:noProof/>
          <w:sz w:val="48"/>
          <w:szCs w:val="48"/>
          <w:lang w:val="en-US" w:eastAsia="fr-FR"/>
        </w:rPr>
        <w:t>);', '5b141d7268b95'),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>('5b141d7260b7d', 'printf (â€œHello Worldâ€</w:t>
      </w:r>
      <w:r w:rsidRPr="0038227B">
        <w:rPr>
          <w:rFonts w:ascii="Calibri" w:hAnsi="Calibri" w:cs="Calibri"/>
          <w:noProof/>
          <w:sz w:val="48"/>
          <w:szCs w:val="48"/>
          <w:lang w:eastAsia="fr-FR"/>
        </w:rPr>
        <w:t></w:t>
      </w:r>
      <w:r w:rsidRPr="0038227B">
        <w:rPr>
          <w:noProof/>
          <w:sz w:val="48"/>
          <w:szCs w:val="48"/>
          <w:lang w:val="en-US" w:eastAsia="fr-FR"/>
        </w:rPr>
        <w:t>);', '5b141d7268b98'),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('5b141d7260b7d', 'All of the above', '5b141d7268b9a'),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('5b141d72a6fa1', 'file()', '5b141d72aefcb'),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('5b141d72a6fa1', 'arr_file()', '5b141d72aefd8'),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('5b141d72a6fa1', 'arrfile()', '5b141d72aefdc'),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('5b141d72a6fa1', 'file_arr()', '5b141d72aefe0'),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('5b141d72d7a1c', 'Magic Function', '5b141d72dfa7b'),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('5b141d72d7a1c', 'Inbuilt Function', '5b141d72dfa85'),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eastAsia="fr-FR"/>
        </w:rPr>
      </w:pPr>
      <w:r w:rsidRPr="0038227B">
        <w:rPr>
          <w:noProof/>
          <w:sz w:val="48"/>
          <w:szCs w:val="48"/>
          <w:lang w:eastAsia="fr-FR"/>
        </w:rPr>
        <w:t>('5b141d72d7a1c', 'Default Function', '5b141d72dfa88'),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('5b141d72d7a1c', 'User Defined Function', '5b141d72dfa8b'),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('5b141d731429b', 'CREATE TABLE table_name (column_name column_type);', '5b141d731c234'),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>('5b141d731429b', 'CREATE table_name (column_type column_name);', '5b141d731c242'),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('5b141d731429b', 'CREATE table_name (column_name column_type);', '5b141d731c248'),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('5b141d731429b', 'CREATE TABLE table_name (column_type column_name);', '5b141d731c24b'),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('5b141d7345176', 'get_array() and get_row()', '5b141d734cd10'),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('5b141d7345176', 'fetch_array() and fetch_row()', '5b141d734cd1b'),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('5b141d7345176', 'get_array() and get_column()', '5b141d734cd1d'),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('5b141d7345176', 'fetch_array() and fetch_column()', '5b141d734cd20'),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('5b141d737ddfc', 'explode()', '5b141d73858d0'),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('5b141d737ddfc', 'implode()', '5b141d73858df'),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('5b141d737ddfc', 'concat()', '5b141d73858e3'),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>('5b141d737ddfc', 'concatenate()', '5b141d73858e8'),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('5b1422651fdde', '32 bits', '5b1422654ab3a'),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('5b1422651fdde', '128 bytes', '5b1422654ab48'),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('5b1422651fdde', '64 bits', '5b1422654ab4d'),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('5b1422651fdde', '16 bytes', '5b1422654ab51'),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('5b14226574ed5', 'IP', '5b1422657d052'),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('5b14226574ed5', 'TCP', '5b1422657d05f'),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('5b14226574ed5', 'UDP', '5b1422657d064'),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('5b14226574ed5', 'ARP', '5b1422657d069'),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('5b142265b5d08', 'Session layer', '5b142265c09e3'),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('5b142265b5d08', 'Physical layer', '5b142265c09f5'),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('5b142265b5d08', 'Data Link layer', '5b142265c09fa'),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>('5b142265b5d08', 'Application layer', '5b142265c09ff'),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('5b1422661d93f', '12.0.0.1', '5b14226635df5'),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('5b1422661d93f', '168.172.19.39', '5b14226635e04'),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('5b1422661d93f', '172.15.14.36', '5b14226635e09'),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('5b1422661d93f', '192.168.24.43', '5b14226635e0d'),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('5b14226663cf4', 'Application', '5b1422666bf2b'),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('5b14226663cf4', 'Presentation', '5b1422666bf39'),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('5b14226663cf4', 'Session', '5b1422666bf3e'),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('5b14226663cf4', 'Transport', '5b1422666bf42'),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('5b1422669481b', 'VTP', '5b1422669c8dc'),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('5b1422669481b', 'STP', '5b1422669c8ea'),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('5b1422669481b', 'RIP', '5b1422669c8ef'),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eastAsia="fr-FR"/>
        </w:rPr>
      </w:pPr>
      <w:r w:rsidRPr="0038227B">
        <w:rPr>
          <w:noProof/>
          <w:sz w:val="48"/>
          <w:szCs w:val="48"/>
          <w:lang w:eastAsia="fr-FR"/>
        </w:rPr>
        <w:lastRenderedPageBreak/>
        <w:t>('5b1422669481b', 'CDP', '5b1422669c8f3'),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eastAsia="fr-FR"/>
        </w:rPr>
      </w:pPr>
      <w:r w:rsidRPr="0038227B">
        <w:rPr>
          <w:noProof/>
          <w:sz w:val="48"/>
          <w:szCs w:val="48"/>
          <w:lang w:eastAsia="fr-FR"/>
        </w:rPr>
        <w:t>('5b142266c525c', '14', '5b142266cd353'),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('5b142266c525c', '15', '5b142266cd361'),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('5b142266c525c', '16', '5b142266cd365'),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('5b142266c525c', '30', '5b142266cd369'),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('5b14226711d91', '255.255.255.192', '5b14226719fa0'),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('5b14226711d91', '255.255.255.224', '5b14226719fb1'),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('5b14226711d91', '255.255.255.240', '5b14226719fb7'),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('5b14226711d91', '255.255.255.248', '5b14226719fbb'),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('5b1422674286d', '6', '5b1422674a9ee'),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('5b1422674286d', '8', '5b1422674aa01'),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('5b1422674286d', '30', '5b1422674aa06'),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('5b1422674286d', '32', '5b1422674aa0b'),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>('5b1422677371f', '127.0.0.0', '5b1422677b3e9'),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('5b1422677371f', '1.0.0.127', '5b1422677b3f7'),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('5b1422677371f', '127.0.0.1', '5b1422677b3fc'),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('5b1422677371f', '127.0.0.255', '5b1422677b400');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CREATE TABLE `questions` (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`eid` text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`qid` text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`qns` text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`choice` int(10)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`sn` int(11) NOT NULL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) ENGINE=InnoDB DEFAULT CHARSET=utf8;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INSERT INTO `questions` (`eid`, `qid`, `qns`, `choice`, `sn`) VALUES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('5b13ed30cd71f', '5b13ed3a6e006', 'dbjb', 4, 1),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('5b13ed6bb8bcd', '5b13ed72489d8', 'dvsd', 4, 1),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('5b141b8009cf0', '5b141d712647f', 'What does PHP stand for?', 4, 1),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('5b141b8009cf0', '5b141d718f873', 'Who is the father of PHP?', 4, 2),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('5b141b8009cf0', '5b141d71ddb46', 'PHP files have a default file extension of.', 4, 3),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('5b141b8009cf0', '5b141d721a738', 'Which of the looping statements is/are supported by PHP?', 4, 4),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('5b141b8009cf0', '5b141d7260b7d', 'Which of the following PHP statements will output Hello World on the screen?', 4, 5),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>('5b141b8009cf0', '5b141d72a6fa1', 'Which one of the following function is capable of reading a file into an array?', 4, 6),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('5b141b8009cf0', '5b141d72d7a1c', 'A function in PHP which starts with __ (double underscore) is know as..', 4, 7),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('5b141b8009cf0', '5b141d731429b', 'Which one of the following statements is used to create a table?', 4, 8),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('5b141b8009cf0', '5b141d7345176', 'Which of the methods are used to manage result sets using both associative and indexed arrays?', 4, 9),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('5b141b8009cf0', '5b141d737ddfc', 'Which one of the following functions can be used to concatenate array elements to form a single delimited string?', 4, 10),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('5b141f1e8399e', '5b1422651fdde', 'How long is an IPv6 address?', 4, 1),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>('5b141f1e8399e', '5b14226574ed5', 'Which protocol does DHCP use at the Transport layer?', 4, 2),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('5b141f1e8399e', '5b142265b5d08', 'Where is a hub specified in the OSI model?', 4, 3),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('5b141f1e8399e', '5b1422661d93f', 'Which of the following is private IP address?', 4, 4),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('5b141f1e8399e', '5b14226663cf4', 'If you use either Telnet or FTP, which is the highest layer you are using to transmit data?', 4, 5),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('5b141f1e8399e', '5b1422669481b', 'Which of the following is a layer 2 protocol used to maintain a loop-free network?', 4, 6),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('5b141f1e8399e', '5b142266c525c', 'What is the maximum number of IP addresses that can be assigned to hosts on a local subnet that uses the 255.255.255.224 subnet mask?', 4, 7),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('5b141f1e8399e', '5b14226711d91', 'You need to subnet a network that has 5 subnets, each with at </w:t>
      </w:r>
      <w:r w:rsidRPr="0038227B">
        <w:rPr>
          <w:noProof/>
          <w:sz w:val="48"/>
          <w:szCs w:val="48"/>
          <w:lang w:val="en-US" w:eastAsia="fr-FR"/>
        </w:rPr>
        <w:lastRenderedPageBreak/>
        <w:t>least 16 hosts. Which classful subnet mask would you use?', 4, 8),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('5b141f1e8399e', '5b1422674286d', 'You have an interface on a router with the IP address of 192.168.192.10/29. Including the router interface, how many hosts can have IP addresses on the LAN attached to the router interface?', 4, 9),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('5b141f1e8399e', '5b1422677371f', 'To test the IP stack on your local host, which IP address would you ping?\r\n\r\n', 4, 10);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CREATE TABLE `quiz` (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`eid` text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`title` varchar(100)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`sahi` int(11)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</w:t>
      </w:r>
      <w:r w:rsidRPr="0038227B">
        <w:rPr>
          <w:noProof/>
          <w:sz w:val="48"/>
          <w:szCs w:val="48"/>
          <w:lang w:eastAsia="fr-FR"/>
        </w:rPr>
        <w:t>`wrong` int(11)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eastAsia="fr-FR"/>
        </w:rPr>
      </w:pPr>
      <w:r w:rsidRPr="0038227B">
        <w:rPr>
          <w:noProof/>
          <w:sz w:val="48"/>
          <w:szCs w:val="48"/>
          <w:lang w:eastAsia="fr-FR"/>
        </w:rPr>
        <w:lastRenderedPageBreak/>
        <w:t xml:space="preserve">  `total` int(11)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`date` timestamp NOT NULL DEFAULT CURRENT_TIMESTAMP ON UPDATE CURRENT_TIMESTAMP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) ENGINE=InnoDB DEFAULT CHARSET=utf8;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INSERT INTO `quiz` (`eid`, `title`, `sahi`, `wrong`, `total`, `date`) VALUES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('5b141b8009cf0', 'Php &amp; Mysqli', 3, 1, 10, '2018-06-03 16:46:56'),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('5b141f1e8399e', 'Ip Networking', 3, 1, 10, '2018-06-03 17:02:22');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CREATE TABLE `rank` (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`email` varchar(50)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`score` int(11)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`time` timestamp NOT NULL DEFAULT CURRENT_TIMESTAMP ON UPDATE CURRENT_TIMESTAMP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) ENGINE=InnoDB DEFAULT CHARSET=utf8;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INSERT INTO `rank` (`email`, `score`, `time`) VALUES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('pinky@gmail.com', 30, '2018-06-03 16:57:45'),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('priyanka@gmail.com', 22, '2018-06-03 16:59:06');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eastAsia="fr-FR"/>
        </w:rPr>
      </w:pPr>
      <w:r w:rsidRPr="0038227B">
        <w:rPr>
          <w:noProof/>
          <w:sz w:val="48"/>
          <w:szCs w:val="48"/>
          <w:lang w:eastAsia="fr-FR"/>
        </w:rPr>
        <w:t>CREATE TABLE `user` (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`name` varchar(50)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`college` varchar(100)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`email` varchar(50) NOT NULL,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`password` varchar(50) NOT NULL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) ENGINE=InnoDB DEFAULT CHARSET=utf8;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INSERT INTO `user` (`name`, `college`, `email`, `password`) VALUES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('Swagatika Padhi', 'National Institute of Science and Technology, Berhampur', 'pinky@gmail.com', 'pinky'),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lastRenderedPageBreak/>
        <w:t>('Priyanka Pattnaik', 'National Institute of Science and Technology, Berhampur', 'priyanka@gmail.com', 'pinka');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ALTER TABLE `admin`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ADD PRIMARY KEY (`admin_id`);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ALTER TABLE `user`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ADD PRIMARY KEY (`email`);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>ALTER TABLE `admin`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val="en-US" w:eastAsia="fr-FR"/>
        </w:rPr>
      </w:pPr>
      <w:r w:rsidRPr="0038227B">
        <w:rPr>
          <w:noProof/>
          <w:sz w:val="48"/>
          <w:szCs w:val="48"/>
          <w:lang w:val="en-US" w:eastAsia="fr-FR"/>
        </w:rPr>
        <w:t xml:space="preserve">  MODIFY `admin_id` int(11) NOT NULL AUTO_INCREMENT, AUTO_INCREMENT=2;</w:t>
      </w:r>
    </w:p>
    <w:p w:rsidR="0038227B" w:rsidRPr="0038227B" w:rsidRDefault="0038227B" w:rsidP="0038227B">
      <w:pPr>
        <w:spacing w:after="200"/>
        <w:rPr>
          <w:noProof/>
          <w:sz w:val="48"/>
          <w:szCs w:val="48"/>
          <w:lang w:eastAsia="fr-FR"/>
        </w:rPr>
      </w:pPr>
      <w:r w:rsidRPr="0038227B">
        <w:rPr>
          <w:noProof/>
          <w:sz w:val="48"/>
          <w:szCs w:val="48"/>
          <w:lang w:eastAsia="fr-FR"/>
        </w:rPr>
        <w:t>COMMIT;</w:t>
      </w:r>
    </w:p>
    <w:p w:rsidR="0038227B" w:rsidRPr="00171A17" w:rsidRDefault="0038227B" w:rsidP="00685A22">
      <w:pPr>
        <w:spacing w:after="200"/>
        <w:rPr>
          <w:noProof/>
          <w:sz w:val="36"/>
          <w:szCs w:val="36"/>
          <w:lang w:eastAsia="fr-FR"/>
        </w:rPr>
      </w:pPr>
    </w:p>
    <w:sectPr w:rsidR="0038227B" w:rsidRPr="00171A17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DA0" w:rsidRDefault="00AA4DA0">
      <w:r>
        <w:separator/>
      </w:r>
    </w:p>
    <w:p w:rsidR="00AA4DA0" w:rsidRDefault="00AA4DA0"/>
  </w:endnote>
  <w:endnote w:type="continuationSeparator" w:id="0">
    <w:p w:rsidR="00AA4DA0" w:rsidRDefault="00AA4DA0">
      <w:r>
        <w:continuationSeparator/>
      </w:r>
    </w:p>
    <w:p w:rsidR="00AA4DA0" w:rsidRDefault="00AA4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38227B">
          <w:rPr>
            <w:noProof/>
            <w:lang w:bidi="fr-FR"/>
          </w:rPr>
          <w:t>20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DA0" w:rsidRDefault="00AA4DA0">
      <w:r>
        <w:separator/>
      </w:r>
    </w:p>
    <w:p w:rsidR="00AA4DA0" w:rsidRDefault="00AA4DA0"/>
  </w:footnote>
  <w:footnote w:type="continuationSeparator" w:id="0">
    <w:p w:rsidR="00AA4DA0" w:rsidRDefault="00AA4DA0">
      <w:r>
        <w:continuationSeparator/>
      </w:r>
    </w:p>
    <w:p w:rsidR="00AA4DA0" w:rsidRDefault="00AA4D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454551" w:themeColor="text2"/>
        <w:left w:val="single" w:sz="36" w:space="0" w:color="454551" w:themeColor="text2"/>
        <w:bottom w:val="single" w:sz="36" w:space="0" w:color="454551" w:themeColor="text2"/>
        <w:right w:val="single" w:sz="36" w:space="0" w:color="454551" w:themeColor="text2"/>
        <w:insideH w:val="single" w:sz="36" w:space="0" w:color="454551" w:themeColor="text2"/>
        <w:insideV w:val="single" w:sz="36" w:space="0" w:color="454551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4EA6DC" w:themeColor="accent3"/>
            <w:right w:val="nil"/>
          </w:tcBorders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002EB"/>
    <w:multiLevelType w:val="hybridMultilevel"/>
    <w:tmpl w:val="A5AC345C"/>
    <w:lvl w:ilvl="0" w:tplc="56823B2E">
      <w:start w:val="8"/>
      <w:numFmt w:val="bullet"/>
      <w:lvlText w:val="-"/>
      <w:lvlJc w:val="left"/>
      <w:pPr>
        <w:ind w:left="3564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92"/>
    <w:rsid w:val="0002482E"/>
    <w:rsid w:val="00050324"/>
    <w:rsid w:val="000A0150"/>
    <w:rsid w:val="000E63C9"/>
    <w:rsid w:val="00130E9D"/>
    <w:rsid w:val="00150A6D"/>
    <w:rsid w:val="00171A17"/>
    <w:rsid w:val="00185B35"/>
    <w:rsid w:val="001F2BC8"/>
    <w:rsid w:val="001F5F6B"/>
    <w:rsid w:val="00243EBC"/>
    <w:rsid w:val="00246A35"/>
    <w:rsid w:val="00255C28"/>
    <w:rsid w:val="00270C80"/>
    <w:rsid w:val="00284348"/>
    <w:rsid w:val="002F51F5"/>
    <w:rsid w:val="00312137"/>
    <w:rsid w:val="00330359"/>
    <w:rsid w:val="0033762F"/>
    <w:rsid w:val="00354224"/>
    <w:rsid w:val="00360494"/>
    <w:rsid w:val="00366C7E"/>
    <w:rsid w:val="0038227B"/>
    <w:rsid w:val="00384EA3"/>
    <w:rsid w:val="003A3892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32541"/>
    <w:rsid w:val="00572102"/>
    <w:rsid w:val="00587A2C"/>
    <w:rsid w:val="005F1BB0"/>
    <w:rsid w:val="00656C4D"/>
    <w:rsid w:val="00685A22"/>
    <w:rsid w:val="0069546F"/>
    <w:rsid w:val="006D7E37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04479"/>
    <w:rsid w:val="008071FF"/>
    <w:rsid w:val="00862FE4"/>
    <w:rsid w:val="0086389A"/>
    <w:rsid w:val="00871B9D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9D52FD"/>
    <w:rsid w:val="00A23AFA"/>
    <w:rsid w:val="00A31B3E"/>
    <w:rsid w:val="00A3282A"/>
    <w:rsid w:val="00A532F3"/>
    <w:rsid w:val="00A61747"/>
    <w:rsid w:val="00A74DA5"/>
    <w:rsid w:val="00A8489E"/>
    <w:rsid w:val="00AA4DA0"/>
    <w:rsid w:val="00AB02A7"/>
    <w:rsid w:val="00AB4696"/>
    <w:rsid w:val="00AC29F3"/>
    <w:rsid w:val="00B231E5"/>
    <w:rsid w:val="00C02B87"/>
    <w:rsid w:val="00C0703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C2415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3888EF-126E-447C-9809-6EB94E8E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454551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3333C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454551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454551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33333C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454551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454551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454551" w:themeColor="text2"/>
      <w:sz w:val="28"/>
      <w:szCs w:val="22"/>
    </w:rPr>
  </w:style>
  <w:style w:type="character" w:styleId="Lienhypertexte">
    <w:name w:val="Hyperlink"/>
    <w:basedOn w:val="Policepardfaut"/>
    <w:uiPriority w:val="99"/>
    <w:unhideWhenUsed/>
    <w:rsid w:val="00EC241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AF8544BF024356B6F1A428A766B9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C8BB74-A226-40FC-A719-6594FDC97909}"/>
      </w:docPartPr>
      <w:docPartBody>
        <w:p w:rsidR="00A7189A" w:rsidRDefault="00517E35" w:rsidP="00517E35">
          <w:pPr>
            <w:pStyle w:val="B2AF8544BF024356B6F1A428A766B945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00E817D75CAD4C4893715D2718C6DD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B5FD5-D5A6-4FE4-88FF-4C1E37DFEDA9}"/>
      </w:docPartPr>
      <w:docPartBody>
        <w:p w:rsidR="00A7189A" w:rsidRDefault="00517E35" w:rsidP="00517E35">
          <w:pPr>
            <w:pStyle w:val="00E817D75CAD4C4893715D2718C6DD5F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35"/>
    <w:rsid w:val="002E4B01"/>
    <w:rsid w:val="00517E35"/>
    <w:rsid w:val="00740C3D"/>
    <w:rsid w:val="00A7189A"/>
    <w:rsid w:val="00AC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rsid w:val="00517E3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sid w:val="00517E35"/>
    <w:rPr>
      <w:caps/>
      <w:color w:val="44546A" w:themeColor="text2"/>
      <w:spacing w:val="20"/>
      <w:sz w:val="32"/>
      <w:lang w:eastAsia="en-US"/>
    </w:rPr>
  </w:style>
  <w:style w:type="paragraph" w:customStyle="1" w:styleId="6867A4DE332E47AEA7E8640254820687">
    <w:name w:val="6867A4DE332E47AEA7E8640254820687"/>
  </w:style>
  <w:style w:type="paragraph" w:customStyle="1" w:styleId="1F5407256F134D0FB780C0AD8C585E97">
    <w:name w:val="1F5407256F134D0FB780C0AD8C585E97"/>
  </w:style>
  <w:style w:type="paragraph" w:customStyle="1" w:styleId="A4ED0AB09BB64F0E88E7C440DFEC7079">
    <w:name w:val="A4ED0AB09BB64F0E88E7C440DFEC7079"/>
  </w:style>
  <w:style w:type="paragraph" w:customStyle="1" w:styleId="F565FFE0B94C44FA9F6A861A651B913A">
    <w:name w:val="F565FFE0B94C44FA9F6A861A651B913A"/>
  </w:style>
  <w:style w:type="paragraph" w:customStyle="1" w:styleId="D151AEFEFDC748788EA70154D007B78A">
    <w:name w:val="D151AEFEFDC748788EA70154D007B78A"/>
  </w:style>
  <w:style w:type="paragraph" w:customStyle="1" w:styleId="DB9B229DECAA4376BF9D26F61DAA010C">
    <w:name w:val="DB9B229DECAA4376BF9D26F61DAA010C"/>
  </w:style>
  <w:style w:type="paragraph" w:customStyle="1" w:styleId="03F958A08EC64BCD8AD3F36314980782">
    <w:name w:val="03F958A08EC64BCD8AD3F36314980782"/>
  </w:style>
  <w:style w:type="paragraph" w:customStyle="1" w:styleId="7C345F6BC85044078666518C540A37DB">
    <w:name w:val="7C345F6BC85044078666518C540A37DB"/>
  </w:style>
  <w:style w:type="paragraph" w:customStyle="1" w:styleId="B2AF8544BF024356B6F1A428A766B945">
    <w:name w:val="B2AF8544BF024356B6F1A428A766B945"/>
    <w:rsid w:val="00517E35"/>
  </w:style>
  <w:style w:type="paragraph" w:customStyle="1" w:styleId="92836E9B71424177A6CE75701E64ADD4">
    <w:name w:val="92836E9B71424177A6CE75701E64ADD4"/>
    <w:rsid w:val="00517E35"/>
  </w:style>
  <w:style w:type="paragraph" w:customStyle="1" w:styleId="43DAA7878E1542D5853B2BFFF6FDA022">
    <w:name w:val="43DAA7878E1542D5853B2BFFF6FDA022"/>
    <w:rsid w:val="00517E35"/>
  </w:style>
  <w:style w:type="paragraph" w:customStyle="1" w:styleId="96A5635F9D6C46AE82485130B71E62CF">
    <w:name w:val="96A5635F9D6C46AE82485130B71E62CF"/>
    <w:rsid w:val="00517E35"/>
  </w:style>
  <w:style w:type="paragraph" w:customStyle="1" w:styleId="332276AABBBB4DF4A01B8328EF67C6F3">
    <w:name w:val="332276AABBBB4DF4A01B8328EF67C6F3"/>
    <w:rsid w:val="00517E35"/>
  </w:style>
  <w:style w:type="paragraph" w:customStyle="1" w:styleId="2795AE29043E4825853922CE83F3700C">
    <w:name w:val="2795AE29043E4825853922CE83F3700C"/>
    <w:rsid w:val="00517E35"/>
  </w:style>
  <w:style w:type="paragraph" w:customStyle="1" w:styleId="CD20B5F3211847038DF47CBECE9F41FA">
    <w:name w:val="CD20B5F3211847038DF47CBECE9F41FA"/>
    <w:rsid w:val="00517E35"/>
  </w:style>
  <w:style w:type="paragraph" w:customStyle="1" w:styleId="00E817D75CAD4C4893715D2718C6DD5F">
    <w:name w:val="00E817D75CAD4C4893715D2718C6DD5F"/>
    <w:rsid w:val="00517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Rouge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NIZAR BOUHALI &amp; SAMI MJADLI &amp; AKRAM ELFADIL &amp; ABDELLAH GHESSANI IDRISSI.
Groupe : G8.
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</Template>
  <TotalTime>221</TotalTime>
  <Pages>75</Pages>
  <Words>7166</Words>
  <Characters>39417</Characters>
  <Application>Microsoft Office Word</Application>
  <DocSecurity>0</DocSecurity>
  <Lines>328</Lines>
  <Paragraphs>92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abdellah ghessan</dc:creator>
  <cp:keywords/>
  <cp:lastModifiedBy>user</cp:lastModifiedBy>
  <cp:revision>3</cp:revision>
  <cp:lastPrinted>2006-08-01T17:47:00Z</cp:lastPrinted>
  <dcterms:created xsi:type="dcterms:W3CDTF">2021-02-07T12:19:00Z</dcterms:created>
  <dcterms:modified xsi:type="dcterms:W3CDTF">2022-05-16T01:23:00Z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